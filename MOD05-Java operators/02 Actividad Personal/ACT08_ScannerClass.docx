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E5DF" w14:textId="1B10F958" w:rsidR="00320527" w:rsidRPr="00475F11" w:rsidRDefault="00DF4BDB" w:rsidP="00320527">
      <w:pPr>
        <w:jc w:val="center"/>
        <w:rPr>
          <w:rFonts w:ascii="Helvetica" w:hAnsi="Helvetica" w:cs="Helvetica"/>
        </w:rPr>
      </w:pPr>
      <w:r w:rsidRPr="00475F11">
        <w:rPr>
          <w:rFonts w:ascii="Helvetica" w:hAnsi="Helvetica" w:cs="Helvetica"/>
        </w:rPr>
        <w:t>Computer Science</w:t>
      </w:r>
      <w:r w:rsidR="00320527" w:rsidRPr="00475F11">
        <w:rPr>
          <w:rFonts w:ascii="Helvetica" w:hAnsi="Helvetica" w:cs="Helvetica"/>
        </w:rPr>
        <w:t xml:space="preserve"> I – </w:t>
      </w:r>
      <w:proofErr w:type="spellStart"/>
      <w:r w:rsidR="00320527" w:rsidRPr="00475F11">
        <w:rPr>
          <w:rFonts w:ascii="Helvetica" w:hAnsi="Helvetica" w:cs="Helvetica"/>
        </w:rPr>
        <w:t>Prepa</w:t>
      </w:r>
      <w:proofErr w:type="spellEnd"/>
      <w:r w:rsidR="00320527" w:rsidRPr="00475F11">
        <w:rPr>
          <w:rFonts w:ascii="Helvetica" w:hAnsi="Helvetica" w:cs="Helvetica"/>
        </w:rPr>
        <w:t xml:space="preserve"> Tec Campus Eugenio Garza </w:t>
      </w:r>
      <w:proofErr w:type="spellStart"/>
      <w:r w:rsidR="00320527" w:rsidRPr="00475F11">
        <w:rPr>
          <w:rFonts w:ascii="Helvetica" w:hAnsi="Helvetica" w:cs="Helvetica"/>
        </w:rPr>
        <w:t>Lagüera</w:t>
      </w:r>
      <w:proofErr w:type="spellEnd"/>
      <w:r w:rsidR="00320527" w:rsidRPr="00475F11">
        <w:rPr>
          <w:rFonts w:ascii="Helvetica" w:hAnsi="Helvetica" w:cs="Helvetica"/>
        </w:rPr>
        <w:br/>
      </w:r>
      <w:r w:rsidR="002B75BC">
        <w:rPr>
          <w:rFonts w:ascii="Helvetica" w:hAnsi="Helvetica" w:cs="Helvetica"/>
        </w:rPr>
        <w:t>Activity</w:t>
      </w:r>
      <w:r w:rsidR="00E40FAC" w:rsidRPr="00475F11">
        <w:rPr>
          <w:rFonts w:ascii="Helvetica" w:hAnsi="Helvetica" w:cs="Helvetica"/>
        </w:rPr>
        <w:t xml:space="preserve"> </w:t>
      </w:r>
      <w:r w:rsidRPr="00475F11">
        <w:rPr>
          <w:rFonts w:ascii="Helvetica" w:hAnsi="Helvetica" w:cs="Helvetica"/>
        </w:rPr>
        <w:t>8</w:t>
      </w:r>
      <w:r w:rsidR="00E40FAC" w:rsidRPr="00475F11">
        <w:rPr>
          <w:rFonts w:ascii="Helvetica" w:hAnsi="Helvetica" w:cs="Helvetica"/>
        </w:rPr>
        <w:t xml:space="preserve">: </w:t>
      </w:r>
      <w:r w:rsidRPr="00475F11">
        <w:rPr>
          <w:rFonts w:ascii="Helvetica" w:hAnsi="Helvetica" w:cs="Helvetica"/>
        </w:rPr>
        <w:t>Scanner Class</w:t>
      </w:r>
      <w:r w:rsidR="003A6973" w:rsidRPr="00475F11">
        <w:rPr>
          <w:rFonts w:ascii="Helvetica" w:hAnsi="Helvetica" w:cs="Helvetica"/>
        </w:rPr>
        <w:br/>
      </w:r>
    </w:p>
    <w:p w14:paraId="2180A375" w14:textId="3FFF7238" w:rsidR="00D251B7" w:rsidRPr="00236240" w:rsidRDefault="00236240" w:rsidP="003602C3">
      <w:pPr>
        <w:rPr>
          <w:rFonts w:ascii="Helvetica" w:hAnsi="Helvetica" w:cs="Helvetica"/>
          <w:b/>
          <w:bCs/>
        </w:rPr>
      </w:pPr>
      <w:r w:rsidRPr="00236240">
        <w:rPr>
          <w:rFonts w:ascii="Helvetica" w:hAnsi="Helvetica" w:cs="Helvetica"/>
          <w:b/>
          <w:bCs/>
        </w:rPr>
        <w:t xml:space="preserve">Submit your answers to the </w:t>
      </w:r>
      <w:r>
        <w:rPr>
          <w:rFonts w:ascii="Helvetica" w:hAnsi="Helvetica" w:cs="Helvetica"/>
          <w:b/>
          <w:bCs/>
        </w:rPr>
        <w:t xml:space="preserve">following problems to Canvas. </w:t>
      </w:r>
      <w:r w:rsidRPr="00236240">
        <w:rPr>
          <w:rFonts w:ascii="Helvetica" w:hAnsi="Helvetica" w:cs="Helvetica"/>
          <w:b/>
          <w:bCs/>
        </w:rPr>
        <w:t>Make sure to upload the Java source code files (.java).</w:t>
      </w:r>
      <w:r w:rsidR="006741DF" w:rsidRPr="00236240">
        <w:rPr>
          <w:rFonts w:ascii="Helvetica" w:hAnsi="Helvetica" w:cs="Helvetica"/>
          <w:b/>
          <w:bCs/>
        </w:rPr>
        <w:t xml:space="preserve"> </w:t>
      </w:r>
    </w:p>
    <w:p w14:paraId="5088D050" w14:textId="39D4B55D" w:rsidR="00D251B7" w:rsidRPr="005B6434" w:rsidRDefault="00D251B7" w:rsidP="003602C3">
      <w:pPr>
        <w:rPr>
          <w:rFonts w:ascii="Helvetica" w:hAnsi="Helvetica" w:cs="Helvetica"/>
          <w:b/>
          <w:bCs/>
        </w:rPr>
      </w:pPr>
      <w:r w:rsidRPr="005B6434">
        <w:rPr>
          <w:rFonts w:ascii="Helvetica" w:hAnsi="Helvetica" w:cs="Helvetica"/>
          <w:b/>
          <w:bCs/>
        </w:rPr>
        <w:t>Not</w:t>
      </w:r>
      <w:r w:rsidR="00236240" w:rsidRPr="005B6434">
        <w:rPr>
          <w:rFonts w:ascii="Helvetica" w:hAnsi="Helvetica" w:cs="Helvetica"/>
          <w:b/>
          <w:bCs/>
        </w:rPr>
        <w:t>e</w:t>
      </w:r>
      <w:r w:rsidRPr="005B6434">
        <w:rPr>
          <w:rFonts w:ascii="Helvetica" w:hAnsi="Helvetica" w:cs="Helvetica"/>
          <w:b/>
          <w:bCs/>
        </w:rPr>
        <w:t xml:space="preserve">: </w:t>
      </w:r>
      <w:r w:rsidR="005B6434" w:rsidRPr="005B6434">
        <w:rPr>
          <w:rFonts w:ascii="Helvetica" w:hAnsi="Helvetica" w:cs="Helvetica"/>
          <w:b/>
          <w:bCs/>
        </w:rPr>
        <w:t xml:space="preserve">Check the following video to avoid problems </w:t>
      </w:r>
      <w:r w:rsidR="005B6434">
        <w:rPr>
          <w:rFonts w:ascii="Helvetica" w:hAnsi="Helvetica" w:cs="Helvetica"/>
          <w:b/>
          <w:bCs/>
        </w:rPr>
        <w:t xml:space="preserve">when using </w:t>
      </w:r>
      <w:proofErr w:type="spellStart"/>
      <w:r w:rsidR="005B6434">
        <w:rPr>
          <w:rFonts w:ascii="Helvetica" w:hAnsi="Helvetica" w:cs="Helvetica"/>
          <w:b/>
          <w:bCs/>
        </w:rPr>
        <w:t>nextInt</w:t>
      </w:r>
      <w:proofErr w:type="spellEnd"/>
      <w:r w:rsidR="005B6434">
        <w:rPr>
          <w:rFonts w:ascii="Helvetica" w:hAnsi="Helvetica" w:cs="Helvetica"/>
          <w:b/>
          <w:bCs/>
        </w:rPr>
        <w:t xml:space="preserve">() and </w:t>
      </w:r>
      <w:proofErr w:type="spellStart"/>
      <w:r w:rsidR="005B6434">
        <w:rPr>
          <w:rFonts w:ascii="Helvetica" w:hAnsi="Helvetica" w:cs="Helvetica"/>
          <w:b/>
          <w:bCs/>
        </w:rPr>
        <w:t>nextLine</w:t>
      </w:r>
      <w:proofErr w:type="spellEnd"/>
      <w:r w:rsidR="005B6434">
        <w:rPr>
          <w:rFonts w:ascii="Helvetica" w:hAnsi="Helvetica" w:cs="Helvetica"/>
          <w:b/>
          <w:bCs/>
        </w:rPr>
        <w:t xml:space="preserve">(): </w:t>
      </w:r>
      <w:hyperlink r:id="rId8" w:history="1">
        <w:r w:rsidRPr="005B6434">
          <w:rPr>
            <w:rStyle w:val="Hyperlink"/>
            <w:rFonts w:ascii="Helvetica" w:hAnsi="Helvetica" w:cs="Helvetica"/>
          </w:rPr>
          <w:t>Link</w:t>
        </w:r>
      </w:hyperlink>
    </w:p>
    <w:p w14:paraId="54E04B20" w14:textId="7E012844" w:rsidR="00F321F6" w:rsidRPr="005B6434" w:rsidRDefault="00F321F6" w:rsidP="003602C3">
      <w:pPr>
        <w:rPr>
          <w:rFonts w:ascii="Helvetica" w:hAnsi="Helvetica" w:cs="Helvetica"/>
        </w:rPr>
      </w:pPr>
      <w:r w:rsidRPr="005B6434">
        <w:rPr>
          <w:rFonts w:ascii="Helvetica" w:hAnsi="Helvetica" w:cs="Helvetica"/>
          <w:b/>
          <w:bCs/>
        </w:rPr>
        <w:t>Problem</w:t>
      </w:r>
      <w:r w:rsidR="005B6434" w:rsidRPr="005B6434">
        <w:rPr>
          <w:rFonts w:ascii="Helvetica" w:hAnsi="Helvetica" w:cs="Helvetica"/>
          <w:b/>
          <w:bCs/>
        </w:rPr>
        <w:t xml:space="preserve"> </w:t>
      </w:r>
      <w:r w:rsidR="005B6434">
        <w:rPr>
          <w:rFonts w:ascii="Helvetica" w:hAnsi="Helvetica" w:cs="Helvetica"/>
          <w:b/>
          <w:bCs/>
        </w:rPr>
        <w:t>1:</w:t>
      </w:r>
      <w:r w:rsidRPr="005B6434">
        <w:rPr>
          <w:rFonts w:ascii="Helvetica" w:hAnsi="Helvetica" w:cs="Helvetica"/>
        </w:rPr>
        <w:t xml:space="preserve"> </w:t>
      </w:r>
      <w:r w:rsidR="005B6434" w:rsidRPr="005B6434">
        <w:rPr>
          <w:rFonts w:ascii="Helvetica" w:hAnsi="Helvetica" w:cs="Helvetica"/>
        </w:rPr>
        <w:t>Design a program t</w:t>
      </w:r>
      <w:r w:rsidR="005B6434">
        <w:rPr>
          <w:rFonts w:ascii="Helvetica" w:hAnsi="Helvetica" w:cs="Helvetica"/>
        </w:rPr>
        <w:t xml:space="preserve">hat can read two integer numbers from the keyboard, and print its multiplication.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1"/>
      </w:tblGrid>
      <w:tr w:rsidR="00F321F6" w14:paraId="7FD06B09" w14:textId="77777777" w:rsidTr="004369F0">
        <w:trPr>
          <w:trHeight w:val="817"/>
        </w:trPr>
        <w:tc>
          <w:tcPr>
            <w:tcW w:w="4451" w:type="dxa"/>
          </w:tcPr>
          <w:p w14:paraId="3FA7C48E" w14:textId="4E3B8B16" w:rsidR="00F321F6" w:rsidRPr="005B6434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 xml:space="preserve">&gt; </w:t>
            </w:r>
            <w:r w:rsidR="005B6434" w:rsidRPr="005B6434">
              <w:rPr>
                <w:rFonts w:ascii="Consolas" w:hAnsi="Consolas" w:cs="Helvetica"/>
              </w:rPr>
              <w:t>Input a number</w:t>
            </w:r>
            <w:r w:rsidRPr="005B6434">
              <w:rPr>
                <w:rFonts w:ascii="Consolas" w:hAnsi="Consolas" w:cs="Helvetica"/>
              </w:rPr>
              <w:t>:</w:t>
            </w:r>
            <w:r w:rsidRPr="00AB3766">
              <w:rPr>
                <w:rFonts w:ascii="Consolas" w:hAnsi="Consolas" w:cs="Helvetica"/>
              </w:rPr>
              <w:t xml:space="preserve"> </w:t>
            </w:r>
            <w:proofErr w:type="gramStart"/>
            <w:r w:rsidRPr="00AB3766">
              <w:rPr>
                <w:rFonts w:ascii="Consolas" w:hAnsi="Consolas" w:cs="Helvetica"/>
                <w:highlight w:val="yellow"/>
              </w:rPr>
              <w:t>6</w:t>
            </w:r>
            <w:proofErr w:type="gramEnd"/>
          </w:p>
          <w:p w14:paraId="222C5FFE" w14:textId="2E66A56D" w:rsidR="00F321F6" w:rsidRPr="005B6434" w:rsidRDefault="00F321F6" w:rsidP="00F321F6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 xml:space="preserve">&gt; </w:t>
            </w:r>
            <w:r w:rsidR="005B6434" w:rsidRPr="005B6434">
              <w:rPr>
                <w:rFonts w:ascii="Consolas" w:hAnsi="Consolas" w:cs="Helvetica"/>
              </w:rPr>
              <w:t>Input another number</w:t>
            </w:r>
            <w:r w:rsidRPr="005B6434">
              <w:rPr>
                <w:rFonts w:ascii="Consolas" w:hAnsi="Consolas" w:cs="Helvetica"/>
              </w:rPr>
              <w:t xml:space="preserve">: </w:t>
            </w:r>
            <w:proofErr w:type="gramStart"/>
            <w:r w:rsidRPr="00AB3766">
              <w:rPr>
                <w:rFonts w:ascii="Consolas" w:hAnsi="Consolas" w:cs="Helvetica"/>
                <w:highlight w:val="yellow"/>
              </w:rPr>
              <w:t>3</w:t>
            </w:r>
            <w:proofErr w:type="gramEnd"/>
          </w:p>
          <w:p w14:paraId="1B6B5609" w14:textId="5EE7B37E" w:rsidR="00F321F6" w:rsidRDefault="00F321F6" w:rsidP="00F321F6">
            <w:pPr>
              <w:rPr>
                <w:rFonts w:ascii="Helvetica" w:hAnsi="Helvetica" w:cs="Helvetica"/>
                <w:lang w:val="es-MX"/>
              </w:rPr>
            </w:pPr>
            <w:r w:rsidRPr="004369F0">
              <w:rPr>
                <w:rFonts w:ascii="Consolas" w:hAnsi="Consolas" w:cs="Helvetica"/>
              </w:rPr>
              <w:t xml:space="preserve">&gt; </w:t>
            </w:r>
            <w:r w:rsidR="005B6434">
              <w:rPr>
                <w:rFonts w:ascii="Consolas" w:hAnsi="Consolas" w:cs="Helvetica"/>
              </w:rPr>
              <w:t>Result</w:t>
            </w:r>
            <w:r w:rsidRPr="004369F0">
              <w:rPr>
                <w:rFonts w:ascii="Consolas" w:hAnsi="Consolas" w:cs="Helvetica"/>
              </w:rPr>
              <w:t xml:space="preserve">: </w:t>
            </w:r>
            <w:r w:rsidRPr="004369F0">
              <w:rPr>
                <w:rFonts w:ascii="Consolas" w:hAnsi="Consolas" w:cs="Helvetica"/>
                <w:highlight w:val="yellow"/>
              </w:rPr>
              <w:t>18</w:t>
            </w:r>
          </w:p>
        </w:tc>
      </w:tr>
    </w:tbl>
    <w:p w14:paraId="2004F427" w14:textId="5BC62126" w:rsidR="00AF2A6E" w:rsidRDefault="00AF2A6E" w:rsidP="003602C3">
      <w:pPr>
        <w:rPr>
          <w:rFonts w:ascii="Helvetica" w:hAnsi="Helvetica" w:cs="Helvetica"/>
          <w:lang w:val="es-MX"/>
        </w:rPr>
      </w:pPr>
    </w:p>
    <w:p w14:paraId="5AF291DC" w14:textId="255E0A92" w:rsidR="00AF2A6E" w:rsidRPr="00475F11" w:rsidRDefault="00AF2A6E" w:rsidP="003602C3">
      <w:pPr>
        <w:rPr>
          <w:rFonts w:ascii="Helvetica" w:hAnsi="Helvetica" w:cs="Helvetica"/>
          <w:b/>
          <w:bCs/>
          <w:i/>
          <w:iCs/>
        </w:rPr>
      </w:pPr>
      <w:r w:rsidRPr="005B6434">
        <w:rPr>
          <w:rFonts w:ascii="Helvetica" w:hAnsi="Helvetica" w:cs="Helvetica"/>
          <w:b/>
          <w:bCs/>
        </w:rPr>
        <w:t>Problem</w:t>
      </w:r>
      <w:r w:rsidR="005B6434" w:rsidRPr="005B6434">
        <w:rPr>
          <w:rFonts w:ascii="Helvetica" w:hAnsi="Helvetica" w:cs="Helvetica"/>
          <w:b/>
          <w:bCs/>
        </w:rPr>
        <w:t xml:space="preserve"> </w:t>
      </w:r>
      <w:r w:rsidRPr="005B6434">
        <w:rPr>
          <w:rFonts w:ascii="Helvetica" w:hAnsi="Helvetica" w:cs="Helvetica"/>
          <w:b/>
          <w:bCs/>
        </w:rPr>
        <w:t>2:</w:t>
      </w:r>
      <w:r w:rsidRPr="005B6434">
        <w:rPr>
          <w:rFonts w:ascii="Helvetica" w:hAnsi="Helvetica" w:cs="Helvetica"/>
        </w:rPr>
        <w:t xml:space="preserve"> </w:t>
      </w:r>
      <w:r w:rsidR="005B6434" w:rsidRPr="005B6434">
        <w:rPr>
          <w:rFonts w:ascii="Helvetica" w:hAnsi="Helvetica" w:cs="Helvetica"/>
        </w:rPr>
        <w:t>Design a program t</w:t>
      </w:r>
      <w:r w:rsidR="005B6434">
        <w:rPr>
          <w:rFonts w:ascii="Helvetica" w:hAnsi="Helvetica" w:cs="Helvetica"/>
        </w:rPr>
        <w:t xml:space="preserve">hat can read 4 phrases or words from the keyboard. Then, it should print a sentence using the captured values. </w:t>
      </w:r>
      <w:r w:rsidR="005B6434" w:rsidRPr="00475F11">
        <w:rPr>
          <w:rFonts w:ascii="Helvetica" w:hAnsi="Helvetica" w:cs="Helvetica"/>
        </w:rPr>
        <w:t xml:space="preserve">Come up with a creative sentence yourself. </w:t>
      </w:r>
    </w:p>
    <w:p w14:paraId="2C3EBA3C" w14:textId="5ED95B47" w:rsidR="00125F10" w:rsidRPr="00475F11" w:rsidRDefault="005B6434" w:rsidP="003602C3">
      <w:pPr>
        <w:rPr>
          <w:rFonts w:ascii="Helvetica" w:hAnsi="Helvetica" w:cs="Helvetica"/>
        </w:rPr>
      </w:pPr>
      <w:r w:rsidRPr="00475F11">
        <w:rPr>
          <w:rFonts w:ascii="Helvetica" w:hAnsi="Helvetica" w:cs="Helvetica"/>
        </w:rPr>
        <w:t>To concatenate Strings and variables, remember that you can use the addition (+)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0"/>
      </w:tblGrid>
      <w:tr w:rsidR="002330CB" w:rsidRPr="00F95A77" w14:paraId="5D60D012" w14:textId="77777777" w:rsidTr="004369F0">
        <w:trPr>
          <w:trHeight w:val="1613"/>
        </w:trPr>
        <w:tc>
          <w:tcPr>
            <w:tcW w:w="8590" w:type="dxa"/>
          </w:tcPr>
          <w:p w14:paraId="21D51BDD" w14:textId="368BCBFB" w:rsidR="002330CB" w:rsidRPr="005B6434" w:rsidRDefault="002330CB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 xml:space="preserve">&gt; </w:t>
            </w:r>
            <w:r w:rsidR="005B6434" w:rsidRPr="005B6434">
              <w:rPr>
                <w:rFonts w:ascii="Consolas" w:hAnsi="Consolas" w:cs="Helvetica"/>
              </w:rPr>
              <w:t>Name of a pet</w:t>
            </w:r>
            <w:r w:rsidR="00964C50" w:rsidRPr="005B6434">
              <w:rPr>
                <w:rFonts w:ascii="Consolas" w:hAnsi="Consolas" w:cs="Helvetica"/>
              </w:rPr>
              <w:t xml:space="preserve">: </w:t>
            </w:r>
            <w:r w:rsidR="00964C50" w:rsidRPr="005B6434">
              <w:rPr>
                <w:rFonts w:ascii="Consolas" w:hAnsi="Consolas" w:cs="Helvetica"/>
                <w:highlight w:val="yellow"/>
              </w:rPr>
              <w:t>Bruno</w:t>
            </w:r>
          </w:p>
          <w:p w14:paraId="3A24349E" w14:textId="16698F4C" w:rsidR="00964C50" w:rsidRPr="005B6434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 xml:space="preserve">&gt; </w:t>
            </w:r>
            <w:r w:rsidR="005B6434" w:rsidRPr="005B6434">
              <w:rPr>
                <w:rFonts w:ascii="Consolas" w:hAnsi="Consolas" w:cs="Helvetica"/>
              </w:rPr>
              <w:t>Name of a dog breed</w:t>
            </w:r>
            <w:r w:rsidRPr="005B6434">
              <w:rPr>
                <w:rFonts w:ascii="Consolas" w:hAnsi="Consolas" w:cs="Helvetica"/>
              </w:rPr>
              <w:t xml:space="preserve">: </w:t>
            </w:r>
            <w:r w:rsidR="005B6434" w:rsidRPr="005B6434">
              <w:rPr>
                <w:rFonts w:ascii="Consolas" w:hAnsi="Consolas" w:cs="Helvetica"/>
                <w:highlight w:val="yellow"/>
              </w:rPr>
              <w:t>Australian Cattle Dog</w:t>
            </w:r>
          </w:p>
          <w:p w14:paraId="609509D8" w14:textId="4FEE135B" w:rsidR="00964C50" w:rsidRPr="005B6434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>&gt;</w:t>
            </w:r>
            <w:r w:rsidR="005B6434" w:rsidRPr="005B6434">
              <w:rPr>
                <w:rFonts w:ascii="Consolas" w:hAnsi="Consolas" w:cs="Helvetica"/>
              </w:rPr>
              <w:t xml:space="preserve"> </w:t>
            </w:r>
            <w:r w:rsidR="00F95A77">
              <w:rPr>
                <w:rFonts w:ascii="Consolas" w:hAnsi="Consolas" w:cs="Helvetica"/>
              </w:rPr>
              <w:t xml:space="preserve">Its </w:t>
            </w:r>
            <w:proofErr w:type="spellStart"/>
            <w:r w:rsidR="00F95A77">
              <w:rPr>
                <w:rFonts w:ascii="Consolas" w:hAnsi="Consolas" w:cs="Helvetica"/>
              </w:rPr>
              <w:t>Favorte</w:t>
            </w:r>
            <w:proofErr w:type="spellEnd"/>
            <w:r w:rsidR="005B6434" w:rsidRPr="005B6434">
              <w:rPr>
                <w:rFonts w:ascii="Consolas" w:hAnsi="Consolas" w:cs="Helvetica"/>
              </w:rPr>
              <w:t xml:space="preserve"> toy</w:t>
            </w:r>
            <w:r w:rsidRPr="005B6434">
              <w:rPr>
                <w:rFonts w:ascii="Consolas" w:hAnsi="Consolas" w:cs="Helvetica"/>
              </w:rPr>
              <w:t xml:space="preserve">: </w:t>
            </w:r>
            <w:proofErr w:type="spellStart"/>
            <w:r w:rsidRPr="005B6434">
              <w:rPr>
                <w:rFonts w:ascii="Consolas" w:hAnsi="Consolas" w:cs="Helvetica"/>
                <w:highlight w:val="yellow"/>
              </w:rPr>
              <w:t>freesbee</w:t>
            </w:r>
            <w:proofErr w:type="spellEnd"/>
          </w:p>
          <w:p w14:paraId="5937AFDB" w14:textId="47EB02E5" w:rsidR="00964C50" w:rsidRPr="005B6434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 xml:space="preserve">&gt; </w:t>
            </w:r>
            <w:r w:rsidR="005B6434" w:rsidRPr="005B6434">
              <w:rPr>
                <w:rFonts w:ascii="Consolas" w:hAnsi="Consolas" w:cs="Helvetica"/>
              </w:rPr>
              <w:t>Its favorite</w:t>
            </w:r>
            <w:r w:rsidR="00F95A77">
              <w:rPr>
                <w:rFonts w:ascii="Consolas" w:hAnsi="Consolas" w:cs="Helvetica"/>
              </w:rPr>
              <w:t xml:space="preserve"> food</w:t>
            </w:r>
            <w:r w:rsidRPr="005B6434">
              <w:rPr>
                <w:rFonts w:ascii="Consolas" w:hAnsi="Consolas" w:cs="Helvetica"/>
              </w:rPr>
              <w:t xml:space="preserve">: </w:t>
            </w:r>
            <w:r w:rsidR="00F95A77" w:rsidRPr="00862579">
              <w:rPr>
                <w:rFonts w:ascii="Consolas" w:hAnsi="Consolas" w:cs="Helvetica"/>
                <w:highlight w:val="yellow"/>
              </w:rPr>
              <w:t>apples</w:t>
            </w:r>
          </w:p>
          <w:p w14:paraId="3DB6FF4E" w14:textId="306D30EC" w:rsidR="00964C50" w:rsidRPr="005B6434" w:rsidRDefault="00964C50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</w:p>
          <w:p w14:paraId="67FAA28D" w14:textId="0CFBD88E" w:rsidR="00964C50" w:rsidRPr="00F95A77" w:rsidRDefault="005B6434" w:rsidP="00964C50">
            <w:pPr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  <w:r w:rsidRPr="005B6434">
              <w:rPr>
                <w:rFonts w:ascii="Consolas" w:hAnsi="Consolas" w:cs="Helvetica"/>
              </w:rPr>
              <w:t>Bru</w:t>
            </w:r>
            <w:r>
              <w:rPr>
                <w:rFonts w:ascii="Consolas" w:hAnsi="Consolas" w:cs="Helvetica"/>
              </w:rPr>
              <w:t xml:space="preserve">no is my Australian Cattle Dog. </w:t>
            </w:r>
            <w:r w:rsidR="00BC0351">
              <w:rPr>
                <w:rFonts w:ascii="Consolas" w:hAnsi="Consolas" w:cs="Helvetica"/>
              </w:rPr>
              <w:t>He/she</w:t>
            </w:r>
            <w:r>
              <w:rPr>
                <w:rFonts w:ascii="Consolas" w:hAnsi="Consolas" w:cs="Helvetica"/>
              </w:rPr>
              <w:t xml:space="preserve"> loves playing with his </w:t>
            </w:r>
            <w:proofErr w:type="spellStart"/>
            <w:r>
              <w:rPr>
                <w:rFonts w:ascii="Consolas" w:hAnsi="Consolas" w:cs="Helvetica"/>
              </w:rPr>
              <w:t>freesebee</w:t>
            </w:r>
            <w:proofErr w:type="spellEnd"/>
            <w:r w:rsidR="00F95A77">
              <w:rPr>
                <w:rFonts w:ascii="Consolas" w:hAnsi="Consolas" w:cs="Helvetica"/>
              </w:rPr>
              <w:t>. After playing for a couple of hours, he</w:t>
            </w:r>
            <w:r w:rsidR="00BC0351">
              <w:rPr>
                <w:rFonts w:ascii="Consolas" w:hAnsi="Consolas" w:cs="Helvetica"/>
              </w:rPr>
              <w:t>/she</w:t>
            </w:r>
            <w:r w:rsidR="00F95A77">
              <w:rPr>
                <w:rFonts w:ascii="Consolas" w:hAnsi="Consolas" w:cs="Helvetica"/>
              </w:rPr>
              <w:t xml:space="preserve"> loves to eat apples.</w:t>
            </w:r>
          </w:p>
          <w:p w14:paraId="2F0E946C" w14:textId="5F91314D" w:rsidR="00964C50" w:rsidRPr="00F95A77" w:rsidRDefault="00964C50" w:rsidP="002330C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14:paraId="36D08156" w14:textId="35EC578F" w:rsidR="00AF2A6E" w:rsidRPr="00F95A77" w:rsidRDefault="00AF2A6E" w:rsidP="003602C3">
      <w:pPr>
        <w:rPr>
          <w:rFonts w:ascii="Helvetica" w:hAnsi="Helvetica" w:cs="Helvetica"/>
        </w:rPr>
      </w:pPr>
    </w:p>
    <w:p w14:paraId="13078E94" w14:textId="77777777" w:rsidR="00475F11" w:rsidRDefault="00475F11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092F0DC6" w14:textId="694EE72D" w:rsidR="00BC0351" w:rsidRDefault="0022274A" w:rsidP="00F169E4">
      <w:pPr>
        <w:rPr>
          <w:rFonts w:ascii="Helvetica" w:hAnsi="Helvetica" w:cs="Helvetica"/>
        </w:rPr>
      </w:pPr>
      <w:r w:rsidRPr="00BC0351">
        <w:rPr>
          <w:rFonts w:ascii="Helvetica" w:hAnsi="Helvetica" w:cs="Helvetica"/>
          <w:b/>
          <w:bCs/>
        </w:rPr>
        <w:lastRenderedPageBreak/>
        <w:t>Problem 3</w:t>
      </w:r>
      <w:r w:rsidR="00EA634E" w:rsidRPr="00BC0351">
        <w:rPr>
          <w:rFonts w:ascii="Helvetica" w:hAnsi="Helvetica" w:cs="Helvetica"/>
          <w:b/>
          <w:bCs/>
        </w:rPr>
        <w:t xml:space="preserve">: </w:t>
      </w:r>
      <w:r w:rsidR="00BC0351" w:rsidRPr="00BC0351">
        <w:rPr>
          <w:rFonts w:ascii="Helvetica" w:hAnsi="Helvetica" w:cs="Helvetica"/>
        </w:rPr>
        <w:t>Today is Martina’s b</w:t>
      </w:r>
      <w:r w:rsidR="00BC0351">
        <w:rPr>
          <w:rFonts w:ascii="Helvetica" w:hAnsi="Helvetica" w:cs="Helvetica"/>
        </w:rPr>
        <w:t xml:space="preserve">irthday, so his friends got together to buy a cake for her. </w:t>
      </w:r>
      <w:r w:rsidR="00BC0351" w:rsidRPr="00BC0351">
        <w:rPr>
          <w:rFonts w:ascii="Helvetica" w:hAnsi="Helvetica" w:cs="Helvetica"/>
        </w:rPr>
        <w:t>Design a program that can capture the price, diameter (in</w:t>
      </w:r>
      <w:r w:rsidR="00BC0351">
        <w:rPr>
          <w:rFonts w:ascii="Helvetica" w:hAnsi="Helvetica" w:cs="Helvetica"/>
        </w:rPr>
        <w:t xml:space="preserve"> centimeters), and the amount of slices the cake will be divided into. With this information, calculate:</w:t>
      </w:r>
    </w:p>
    <w:p w14:paraId="57095AE2" w14:textId="31C23AD7" w:rsidR="00BC0351" w:rsidRDefault="00BC0351" w:rsidP="00BC0351">
      <w:pPr>
        <w:pStyle w:val="ListParagraph"/>
        <w:numPr>
          <w:ilvl w:val="0"/>
          <w:numId w:val="1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total area of the cake</w:t>
      </w:r>
    </w:p>
    <w:p w14:paraId="63E9D4CE" w14:textId="7B14FB1E" w:rsidR="00BC0351" w:rsidRDefault="00BC0351" w:rsidP="00BC0351">
      <w:pPr>
        <w:pStyle w:val="ListParagraph"/>
        <w:numPr>
          <w:ilvl w:val="0"/>
          <w:numId w:val="1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total area of each cake slice</w:t>
      </w:r>
    </w:p>
    <w:p w14:paraId="6FEB4328" w14:textId="778AA795" w:rsidR="00BC0351" w:rsidRPr="00BC0351" w:rsidRDefault="00BC0351" w:rsidP="00BC0351">
      <w:pPr>
        <w:pStyle w:val="ListParagraph"/>
        <w:numPr>
          <w:ilvl w:val="0"/>
          <w:numId w:val="1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price for each slice</w:t>
      </w:r>
    </w:p>
    <w:p w14:paraId="2D1D4D55" w14:textId="72D957B0" w:rsidR="002F5030" w:rsidRPr="00BC0351" w:rsidRDefault="00BC0351" w:rsidP="002F5030">
      <w:pPr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>Hint: By default, Java</w:t>
      </w:r>
      <w:r w:rsidR="00CD03A4">
        <w:rPr>
          <w:rFonts w:ascii="Helvetica" w:hAnsi="Helvetica" w:cs="Helvetica"/>
          <w:i/>
          <w:iCs/>
        </w:rPr>
        <w:t xml:space="preserve"> includes</w:t>
      </w:r>
      <w:r>
        <w:rPr>
          <w:rFonts w:ascii="Helvetica" w:hAnsi="Helvetica" w:cs="Helvetica"/>
          <w:i/>
          <w:iCs/>
        </w:rPr>
        <w:t xml:space="preserve"> the Math class, which </w:t>
      </w:r>
      <w:r w:rsidR="00AB3766">
        <w:rPr>
          <w:rFonts w:ascii="Helvetica" w:hAnsi="Helvetica" w:cs="Helvetica"/>
          <w:i/>
          <w:iCs/>
        </w:rPr>
        <w:t>allows</w:t>
      </w:r>
      <w:r>
        <w:rPr>
          <w:rFonts w:ascii="Helvetica" w:hAnsi="Helvetica" w:cs="Helvetica"/>
          <w:i/>
          <w:iCs/>
        </w:rPr>
        <w:t xml:space="preserve"> programmers to use mathematical constants. If you need to refer </w:t>
      </w:r>
      <w:r w:rsidR="00AB3766">
        <w:rPr>
          <w:rFonts w:ascii="Helvetica" w:hAnsi="Helvetica" w:cs="Helvetica"/>
          <w:i/>
          <w:iCs/>
        </w:rPr>
        <w:t xml:space="preserve">to </w:t>
      </w:r>
      <w:r>
        <w:rPr>
          <w:rFonts w:ascii="Helvetica" w:hAnsi="Helvetica" w:cs="Helvetica"/>
          <w:i/>
          <w:iCs/>
        </w:rPr>
        <w:t xml:space="preserve">the value of PI, you can use </w:t>
      </w:r>
      <w:proofErr w:type="spellStart"/>
      <w:r>
        <w:rPr>
          <w:rFonts w:ascii="Helvetica" w:hAnsi="Helvetica" w:cs="Helvetica"/>
          <w:i/>
          <w:iCs/>
        </w:rPr>
        <w:t>Math.PI</w:t>
      </w:r>
      <w:proofErr w:type="spellEnd"/>
      <w:r>
        <w:rPr>
          <w:rFonts w:ascii="Helvetica" w:hAnsi="Helvetica" w:cs="Helvetica"/>
          <w:i/>
          <w:iCs/>
        </w:rPr>
        <w:t>, as seen below.</w:t>
      </w:r>
      <w:r w:rsidRPr="00BC0351">
        <w:rPr>
          <w:rFonts w:ascii="Helvetica" w:hAnsi="Helvetica" w:cs="Helvetica"/>
          <w:i/>
          <w:iCs/>
        </w:rPr>
        <w:t xml:space="preserve"> </w:t>
      </w:r>
    </w:p>
    <w:p w14:paraId="4FEFF1ED" w14:textId="3B887E1C" w:rsidR="00CD03A4" w:rsidRPr="00CD03A4" w:rsidRDefault="001B52B4" w:rsidP="002F5030">
      <w:pPr>
        <w:rPr>
          <w:rFonts w:ascii="Helvetica" w:hAnsi="Helvetica" w:cs="Helvetica"/>
          <w:i/>
          <w:iCs/>
          <w:lang w:val="es-MX"/>
        </w:rPr>
      </w:pPr>
      <w:r w:rsidRPr="001B52B4">
        <w:rPr>
          <w:rFonts w:ascii="Helvetica" w:hAnsi="Helvetica" w:cs="Helvetica"/>
          <w:i/>
          <w:iCs/>
          <w:noProof/>
          <w:lang w:val="es-MX"/>
        </w:rPr>
        <w:drawing>
          <wp:inline distT="0" distB="0" distL="0" distR="0" wp14:anchorId="25F3AF15" wp14:editId="10908702">
            <wp:extent cx="1644735" cy="5270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DF2" w14:textId="7A940D3C" w:rsidR="00F169E4" w:rsidRPr="00CD03A4" w:rsidRDefault="00BC0351" w:rsidP="00F169E4">
      <w:pPr>
        <w:rPr>
          <w:rFonts w:ascii="Helvetica" w:hAnsi="Helvetica" w:cs="Helvetica"/>
        </w:rPr>
      </w:pPr>
      <w:r w:rsidRPr="00CD03A4">
        <w:rPr>
          <w:rFonts w:ascii="Helvetica" w:hAnsi="Helvetica" w:cs="Helvetica"/>
        </w:rPr>
        <w:t>Example</w:t>
      </w:r>
      <w:r w:rsidR="00F169E4" w:rsidRPr="00CD03A4">
        <w:rPr>
          <w:rFonts w:ascii="Helvetica" w:hAnsi="Helvetica" w:cs="Helveti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9"/>
      </w:tblGrid>
      <w:tr w:rsidR="00F169E4" w:rsidRPr="00CD03A4" w14:paraId="1A2C0FB5" w14:textId="77777777" w:rsidTr="004369F0">
        <w:trPr>
          <w:trHeight w:val="1931"/>
        </w:trPr>
        <w:tc>
          <w:tcPr>
            <w:tcW w:w="7159" w:type="dxa"/>
          </w:tcPr>
          <w:p w14:paraId="228AD718" w14:textId="00F32C22" w:rsidR="00F169E4" w:rsidRPr="00BC0351" w:rsidRDefault="00F169E4" w:rsidP="00F169E4">
            <w:pPr>
              <w:rPr>
                <w:rFonts w:ascii="Consolas" w:hAnsi="Consolas" w:cs="Helvetica"/>
              </w:rPr>
            </w:pPr>
            <w:r w:rsidRPr="00BC0351">
              <w:rPr>
                <w:rFonts w:ascii="Consolas" w:hAnsi="Consolas" w:cs="Helvetica"/>
              </w:rPr>
              <w:t xml:space="preserve">&gt; </w:t>
            </w:r>
            <w:r w:rsidR="00BC0351" w:rsidRPr="00BC0351">
              <w:rPr>
                <w:rFonts w:ascii="Consolas" w:hAnsi="Consolas" w:cs="Helvetica"/>
              </w:rPr>
              <w:t xml:space="preserve">Cake </w:t>
            </w:r>
            <w:proofErr w:type="spellStart"/>
            <w:r w:rsidR="00BC0351" w:rsidRPr="00BC0351">
              <w:rPr>
                <w:rFonts w:ascii="Consolas" w:hAnsi="Consolas" w:cs="Helvetica"/>
              </w:rPr>
              <w:t>diamater</w:t>
            </w:r>
            <w:proofErr w:type="spellEnd"/>
            <w:r w:rsidR="008E521D" w:rsidRPr="00BC0351">
              <w:rPr>
                <w:rFonts w:ascii="Consolas" w:hAnsi="Consolas" w:cs="Helvetica"/>
              </w:rPr>
              <w:t>(cm)</w:t>
            </w:r>
            <w:r w:rsidRPr="00BC0351">
              <w:rPr>
                <w:rFonts w:ascii="Consolas" w:hAnsi="Consolas" w:cs="Helvetica"/>
              </w:rPr>
              <w:t xml:space="preserve">: </w:t>
            </w:r>
            <w:r w:rsidRPr="00BC0351">
              <w:rPr>
                <w:rFonts w:ascii="Consolas" w:hAnsi="Consolas" w:cs="Helvetica"/>
                <w:highlight w:val="yellow"/>
              </w:rPr>
              <w:t>25</w:t>
            </w:r>
          </w:p>
          <w:p w14:paraId="176DCF48" w14:textId="0E760E77" w:rsidR="00F169E4" w:rsidRPr="00BC0351" w:rsidRDefault="00F169E4" w:rsidP="00F169E4">
            <w:pPr>
              <w:rPr>
                <w:rFonts w:ascii="Consolas" w:hAnsi="Consolas" w:cs="Helvetica"/>
              </w:rPr>
            </w:pPr>
            <w:r w:rsidRPr="00BC0351">
              <w:rPr>
                <w:rFonts w:ascii="Consolas" w:hAnsi="Consolas" w:cs="Helvetica"/>
              </w:rPr>
              <w:t xml:space="preserve">&gt; </w:t>
            </w:r>
            <w:r w:rsidR="00BC0351" w:rsidRPr="00BC0351">
              <w:rPr>
                <w:rFonts w:ascii="Consolas" w:hAnsi="Consolas" w:cs="Helvetica"/>
              </w:rPr>
              <w:t>Cake price</w:t>
            </w:r>
            <w:r w:rsidRPr="00BC0351">
              <w:rPr>
                <w:rFonts w:ascii="Consolas" w:hAnsi="Consolas" w:cs="Helvetica"/>
              </w:rPr>
              <w:t xml:space="preserve"> ($): </w:t>
            </w:r>
            <w:r w:rsidRPr="00BC0351">
              <w:rPr>
                <w:rFonts w:ascii="Consolas" w:hAnsi="Consolas" w:cs="Helvetica"/>
                <w:highlight w:val="yellow"/>
              </w:rPr>
              <w:t>250</w:t>
            </w:r>
          </w:p>
          <w:p w14:paraId="7806DAD3" w14:textId="4C35EB2E" w:rsidR="00F169E4" w:rsidRPr="008D766B" w:rsidRDefault="00F169E4" w:rsidP="00F169E4">
            <w:pPr>
              <w:rPr>
                <w:rFonts w:ascii="Consolas" w:hAnsi="Consolas" w:cs="Helvetica"/>
              </w:rPr>
            </w:pPr>
            <w:r w:rsidRPr="008D766B">
              <w:rPr>
                <w:rFonts w:ascii="Consolas" w:hAnsi="Consolas" w:cs="Helvetica"/>
              </w:rPr>
              <w:t>&gt;</w:t>
            </w:r>
            <w:r w:rsidR="00BC0351" w:rsidRPr="008D766B">
              <w:rPr>
                <w:rFonts w:ascii="Consolas" w:hAnsi="Consolas" w:cs="Helvetica"/>
              </w:rPr>
              <w:t xml:space="preserve"> </w:t>
            </w:r>
            <w:r w:rsidR="008D766B" w:rsidRPr="008D766B">
              <w:rPr>
                <w:rFonts w:ascii="Consolas" w:hAnsi="Consolas" w:cs="Helvetica"/>
              </w:rPr>
              <w:t>Cake slices</w:t>
            </w:r>
            <w:r w:rsidRPr="008D766B">
              <w:rPr>
                <w:rFonts w:ascii="Consolas" w:hAnsi="Consolas" w:cs="Helvetica"/>
              </w:rPr>
              <w:t xml:space="preserve">: </w:t>
            </w:r>
            <w:r w:rsidRPr="008D766B">
              <w:rPr>
                <w:rFonts w:ascii="Consolas" w:hAnsi="Consolas" w:cs="Helvetica"/>
                <w:highlight w:val="yellow"/>
              </w:rPr>
              <w:t>10</w:t>
            </w:r>
          </w:p>
          <w:p w14:paraId="0E457BA7" w14:textId="1AA561E1" w:rsidR="00F169E4" w:rsidRPr="008D766B" w:rsidRDefault="00F169E4" w:rsidP="00F169E4">
            <w:pPr>
              <w:rPr>
                <w:rFonts w:ascii="Consolas" w:hAnsi="Consolas" w:cs="Helvetica"/>
              </w:rPr>
            </w:pPr>
          </w:p>
          <w:p w14:paraId="55A8AEA8" w14:textId="6E471797" w:rsidR="00F169E4" w:rsidRPr="008D766B" w:rsidRDefault="00F169E4" w:rsidP="00F169E4">
            <w:pPr>
              <w:rPr>
                <w:rFonts w:ascii="Consolas" w:hAnsi="Consolas" w:cs="Helvetica"/>
              </w:rPr>
            </w:pPr>
            <w:r w:rsidRPr="008D766B">
              <w:rPr>
                <w:rFonts w:ascii="Consolas" w:hAnsi="Consolas" w:cs="Helvetica"/>
              </w:rPr>
              <w:t xml:space="preserve">&gt; </w:t>
            </w:r>
            <w:r w:rsidR="008D766B" w:rsidRPr="008D766B">
              <w:rPr>
                <w:rFonts w:ascii="Consolas" w:hAnsi="Consolas" w:cs="Helvetica"/>
              </w:rPr>
              <w:t>Area of the cake</w:t>
            </w:r>
            <w:r w:rsidRPr="008D766B">
              <w:rPr>
                <w:rFonts w:ascii="Consolas" w:hAnsi="Consolas" w:cs="Helvetica"/>
              </w:rPr>
              <w:t xml:space="preserve">: </w:t>
            </w:r>
            <w:r w:rsidR="00326ECB" w:rsidRPr="008D766B">
              <w:rPr>
                <w:rFonts w:ascii="Consolas" w:hAnsi="Consolas" w:cs="Helvetica"/>
                <w:highlight w:val="yellow"/>
              </w:rPr>
              <w:t>490.8738521234052</w:t>
            </w:r>
            <w:r w:rsidR="00326ECB" w:rsidRPr="008D766B">
              <w:rPr>
                <w:rFonts w:ascii="Consolas" w:hAnsi="Consolas" w:cs="Helvetica"/>
              </w:rPr>
              <w:t xml:space="preserve"> </w:t>
            </w:r>
            <w:r w:rsidR="008E521D" w:rsidRPr="008D766B">
              <w:rPr>
                <w:rFonts w:ascii="Consolas" w:hAnsi="Consolas" w:cs="Helvetica"/>
              </w:rPr>
              <w:t>cm2</w:t>
            </w:r>
          </w:p>
          <w:p w14:paraId="4747014C" w14:textId="7CB8FE5F" w:rsidR="00F169E4" w:rsidRPr="00CD03A4" w:rsidRDefault="00F169E4" w:rsidP="00F169E4">
            <w:pPr>
              <w:rPr>
                <w:rFonts w:ascii="Consolas" w:hAnsi="Consolas" w:cs="Helvetica"/>
              </w:rPr>
            </w:pPr>
            <w:r w:rsidRPr="00CD03A4">
              <w:rPr>
                <w:rFonts w:ascii="Consolas" w:hAnsi="Consolas" w:cs="Helvetica"/>
              </w:rPr>
              <w:t xml:space="preserve">&gt; </w:t>
            </w:r>
            <w:r w:rsidR="008D766B" w:rsidRPr="00CD03A4">
              <w:rPr>
                <w:rFonts w:ascii="Consolas" w:hAnsi="Consolas" w:cs="Helvetica"/>
              </w:rPr>
              <w:t>Area for each slice</w:t>
            </w:r>
            <w:r w:rsidRPr="00CD03A4">
              <w:rPr>
                <w:rFonts w:ascii="Consolas" w:hAnsi="Consolas" w:cs="Helvetica"/>
              </w:rPr>
              <w:t>:</w:t>
            </w:r>
            <w:r w:rsidR="00326ECB" w:rsidRPr="00CD03A4">
              <w:rPr>
                <w:rFonts w:ascii="Consolas" w:hAnsi="Consolas" w:cs="Helvetica"/>
              </w:rPr>
              <w:t xml:space="preserve"> </w:t>
            </w:r>
            <w:r w:rsidR="00326ECB" w:rsidRPr="00CD03A4">
              <w:rPr>
                <w:rFonts w:ascii="Consolas" w:hAnsi="Consolas" w:cs="Helvetica"/>
                <w:highlight w:val="yellow"/>
              </w:rPr>
              <w:t>49.08738521234052</w:t>
            </w:r>
            <w:r w:rsidR="00326ECB" w:rsidRPr="00CD03A4">
              <w:rPr>
                <w:rFonts w:ascii="Consolas" w:hAnsi="Consolas" w:cs="Helvetica"/>
              </w:rPr>
              <w:t xml:space="preserve"> cm2</w:t>
            </w:r>
          </w:p>
          <w:p w14:paraId="3A37CD0D" w14:textId="7C126115" w:rsidR="00F169E4" w:rsidRPr="00CD03A4" w:rsidRDefault="00F169E4" w:rsidP="00F169E4">
            <w:pPr>
              <w:rPr>
                <w:rFonts w:ascii="Consolas" w:hAnsi="Consolas" w:cs="Helvetica"/>
              </w:rPr>
            </w:pPr>
            <w:r w:rsidRPr="00CD03A4">
              <w:rPr>
                <w:rFonts w:ascii="Consolas" w:hAnsi="Consolas" w:cs="Helvetica"/>
              </w:rPr>
              <w:t>&gt;</w:t>
            </w:r>
            <w:r w:rsidR="008D766B" w:rsidRPr="00CD03A4">
              <w:rPr>
                <w:rFonts w:ascii="Consolas" w:hAnsi="Consolas" w:cs="Helvetica"/>
              </w:rPr>
              <w:t xml:space="preserve"> Price for each slice</w:t>
            </w:r>
            <w:r w:rsidRPr="00CD03A4">
              <w:rPr>
                <w:rFonts w:ascii="Consolas" w:hAnsi="Consolas" w:cs="Helvetica"/>
              </w:rPr>
              <w:t>:</w:t>
            </w:r>
            <w:r w:rsidR="00326ECB" w:rsidRPr="00CD03A4">
              <w:rPr>
                <w:rFonts w:ascii="Consolas" w:hAnsi="Consolas" w:cs="Helvetica"/>
              </w:rPr>
              <w:t xml:space="preserve"> $ </w:t>
            </w:r>
            <w:r w:rsidR="00326ECB" w:rsidRPr="00CD03A4">
              <w:rPr>
                <w:rFonts w:ascii="Consolas" w:hAnsi="Consolas" w:cs="Helvetica"/>
                <w:highlight w:val="yellow"/>
              </w:rPr>
              <w:t>25.0</w:t>
            </w:r>
          </w:p>
          <w:p w14:paraId="3D20460C" w14:textId="0CA5CDD3" w:rsidR="00F169E4" w:rsidRPr="00CD03A4" w:rsidRDefault="00F169E4" w:rsidP="00F169E4">
            <w:pPr>
              <w:rPr>
                <w:rFonts w:ascii="Helvetica" w:hAnsi="Helvetica" w:cs="Helvetica"/>
              </w:rPr>
            </w:pPr>
          </w:p>
        </w:tc>
      </w:tr>
    </w:tbl>
    <w:p w14:paraId="08E55171" w14:textId="77777777" w:rsidR="005444CC" w:rsidRPr="00CD03A4" w:rsidRDefault="005444CC" w:rsidP="00F169E4">
      <w:pPr>
        <w:rPr>
          <w:rFonts w:ascii="Helvetica" w:hAnsi="Helvetica" w:cs="Helvetica"/>
          <w:b/>
          <w:bCs/>
        </w:rPr>
      </w:pPr>
    </w:p>
    <w:p w14:paraId="57C2FAB7" w14:textId="08FC2F05" w:rsidR="00036C6A" w:rsidRPr="00036C6A" w:rsidRDefault="00202B8E" w:rsidP="00036C6A">
      <w:pPr>
        <w:rPr>
          <w:rFonts w:ascii="Helvetica" w:hAnsi="Helvetica" w:cs="Helvetica"/>
          <w:b/>
          <w:bCs/>
        </w:rPr>
      </w:pPr>
      <w:r w:rsidRPr="00202B8E">
        <w:rPr>
          <w:rFonts w:ascii="Helvetica" w:hAnsi="Helvetica" w:cs="Helvetica"/>
          <w:b/>
          <w:bCs/>
        </w:rPr>
        <w:t>Challenge problem! (For extra credit)</w:t>
      </w:r>
      <w:r w:rsidR="00036C6A">
        <w:rPr>
          <w:rFonts w:ascii="Helvetica" w:hAnsi="Helvetica" w:cs="Helvetica"/>
          <w:b/>
          <w:bCs/>
        </w:rPr>
        <w:t>. Build a program that can model the following interaction:</w:t>
      </w:r>
    </w:p>
    <w:p w14:paraId="5B645DD5" w14:textId="188F97E5" w:rsidR="00D038F5" w:rsidRPr="00475F11" w:rsidRDefault="00D038F5" w:rsidP="00D038F5">
      <w:pPr>
        <w:shd w:val="clear" w:color="auto" w:fill="FFFFFF"/>
        <w:spacing w:after="24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A customer enters a shop to buy some goods. Let’s say milk boxes. We simulate a simple cash register. The user is the cashier and uses our cash register to calculate the total price and the rest for the customer.</w:t>
      </w:r>
    </w:p>
    <w:p w14:paraId="3470A8D2" w14:textId="77777777" w:rsidR="00D038F5" w:rsidRPr="00475F11" w:rsidRDefault="00D038F5" w:rsidP="00D038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Our cash register asks the cashier:</w:t>
      </w:r>
    </w:p>
    <w:p w14:paraId="61093E1A" w14:textId="77777777" w:rsidR="00D038F5" w:rsidRPr="00475F11" w:rsidRDefault="00D038F5" w:rsidP="00D038F5">
      <w:pPr>
        <w:numPr>
          <w:ilvl w:val="0"/>
          <w:numId w:val="12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How many boxes the customer has bought.</w:t>
      </w:r>
    </w:p>
    <w:p w14:paraId="3AA06607" w14:textId="77777777" w:rsidR="00D038F5" w:rsidRPr="00475F11" w:rsidRDefault="00D038F5" w:rsidP="00D038F5">
      <w:pPr>
        <w:numPr>
          <w:ilvl w:val="0"/>
          <w:numId w:val="12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The price for each box.</w:t>
      </w:r>
    </w:p>
    <w:p w14:paraId="3676FAAD" w14:textId="77777777" w:rsidR="00D038F5" w:rsidRPr="00475F11" w:rsidRDefault="00D038F5" w:rsidP="00D038F5">
      <w:pPr>
        <w:numPr>
          <w:ilvl w:val="0"/>
          <w:numId w:val="12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The amount of cash the customer gives to the cashier.</w:t>
      </w:r>
    </w:p>
    <w:p w14:paraId="201E9A89" w14:textId="1F4A47B6" w:rsidR="009E4969" w:rsidRPr="00036C6A" w:rsidRDefault="00D038F5" w:rsidP="00036C6A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</w:rPr>
      </w:pPr>
      <w:r w:rsidRPr="00475F11">
        <w:rPr>
          <w:rFonts w:ascii="Helvetica" w:eastAsia="Times New Roman" w:hAnsi="Helvetica" w:cs="Helvetica"/>
        </w:rPr>
        <w:t>The cash register prints the total and the rest</w:t>
      </w:r>
      <w:r w:rsidR="00036C6A">
        <w:rPr>
          <w:rFonts w:ascii="Helvetica" w:eastAsia="Times New Roman" w:hAnsi="Helvetica" w:cs="Helvetica"/>
        </w:rPr>
        <w:t xml:space="preserve">. </w:t>
      </w:r>
    </w:p>
    <w:p w14:paraId="18451F09" w14:textId="4B9E7231" w:rsidR="009E4969" w:rsidRPr="00036C6A" w:rsidRDefault="009E4969" w:rsidP="00F169E4">
      <w:pPr>
        <w:rPr>
          <w:rFonts w:ascii="Helvetica" w:hAnsi="Helvetica" w:cs="Helvetica"/>
        </w:rPr>
      </w:pPr>
    </w:p>
    <w:sectPr w:rsidR="009E4969" w:rsidRPr="00036C6A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D817" w14:textId="77777777" w:rsidR="00733E55" w:rsidRDefault="00733E55" w:rsidP="00787E61">
      <w:pPr>
        <w:spacing w:after="0" w:line="240" w:lineRule="auto"/>
      </w:pPr>
      <w:r>
        <w:separator/>
      </w:r>
    </w:p>
  </w:endnote>
  <w:endnote w:type="continuationSeparator" w:id="0">
    <w:p w14:paraId="10B02183" w14:textId="77777777" w:rsidR="00733E55" w:rsidRDefault="00733E55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CEB1" w14:textId="77777777" w:rsidR="00733E55" w:rsidRDefault="00733E55" w:rsidP="00787E61">
      <w:pPr>
        <w:spacing w:after="0" w:line="240" w:lineRule="auto"/>
      </w:pPr>
      <w:r>
        <w:separator/>
      </w:r>
    </w:p>
  </w:footnote>
  <w:footnote w:type="continuationSeparator" w:id="0">
    <w:p w14:paraId="06BDE471" w14:textId="77777777" w:rsidR="00733E55" w:rsidRDefault="00733E55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21FB"/>
    <w:multiLevelType w:val="multilevel"/>
    <w:tmpl w:val="959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149C6"/>
    <w:multiLevelType w:val="hybridMultilevel"/>
    <w:tmpl w:val="DA5A2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4B79DC"/>
    <w:multiLevelType w:val="hybridMultilevel"/>
    <w:tmpl w:val="928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11D68"/>
    <w:multiLevelType w:val="hybridMultilevel"/>
    <w:tmpl w:val="925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6432"/>
    <w:multiLevelType w:val="hybridMultilevel"/>
    <w:tmpl w:val="40FA0246"/>
    <w:lvl w:ilvl="0" w:tplc="809EB0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6964877">
    <w:abstractNumId w:val="0"/>
  </w:num>
  <w:num w:numId="2" w16cid:durableId="1102070535">
    <w:abstractNumId w:val="7"/>
  </w:num>
  <w:num w:numId="3" w16cid:durableId="1953979047">
    <w:abstractNumId w:val="3"/>
  </w:num>
  <w:num w:numId="4" w16cid:durableId="1125319784">
    <w:abstractNumId w:val="10"/>
  </w:num>
  <w:num w:numId="5" w16cid:durableId="830145973">
    <w:abstractNumId w:val="4"/>
  </w:num>
  <w:num w:numId="6" w16cid:durableId="906259543">
    <w:abstractNumId w:val="11"/>
  </w:num>
  <w:num w:numId="7" w16cid:durableId="1025793443">
    <w:abstractNumId w:val="2"/>
  </w:num>
  <w:num w:numId="8" w16cid:durableId="260838685">
    <w:abstractNumId w:val="6"/>
  </w:num>
  <w:num w:numId="9" w16cid:durableId="2113359118">
    <w:abstractNumId w:val="8"/>
  </w:num>
  <w:num w:numId="10" w16cid:durableId="1631858306">
    <w:abstractNumId w:val="9"/>
  </w:num>
  <w:num w:numId="11" w16cid:durableId="546994044">
    <w:abstractNumId w:val="5"/>
  </w:num>
  <w:num w:numId="12" w16cid:durableId="79679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AC"/>
    <w:rsid w:val="00005A52"/>
    <w:rsid w:val="000210A1"/>
    <w:rsid w:val="00031865"/>
    <w:rsid w:val="00036C6A"/>
    <w:rsid w:val="00083B1A"/>
    <w:rsid w:val="000879E7"/>
    <w:rsid w:val="000B4116"/>
    <w:rsid w:val="000B53AD"/>
    <w:rsid w:val="000C6980"/>
    <w:rsid w:val="000E1785"/>
    <w:rsid w:val="000E3534"/>
    <w:rsid w:val="00102475"/>
    <w:rsid w:val="00112417"/>
    <w:rsid w:val="00125F10"/>
    <w:rsid w:val="001309BC"/>
    <w:rsid w:val="00142D43"/>
    <w:rsid w:val="0015503C"/>
    <w:rsid w:val="001920C8"/>
    <w:rsid w:val="001B52B4"/>
    <w:rsid w:val="001D359B"/>
    <w:rsid w:val="001D485A"/>
    <w:rsid w:val="001E0AC8"/>
    <w:rsid w:val="001F0CAC"/>
    <w:rsid w:val="001F5427"/>
    <w:rsid w:val="00202B8E"/>
    <w:rsid w:val="002037C5"/>
    <w:rsid w:val="0022274A"/>
    <w:rsid w:val="002330CB"/>
    <w:rsid w:val="00236240"/>
    <w:rsid w:val="002770F6"/>
    <w:rsid w:val="002A7BD5"/>
    <w:rsid w:val="002B75BC"/>
    <w:rsid w:val="002C2B42"/>
    <w:rsid w:val="002E00F5"/>
    <w:rsid w:val="002F5030"/>
    <w:rsid w:val="00320527"/>
    <w:rsid w:val="00326ECB"/>
    <w:rsid w:val="003602C3"/>
    <w:rsid w:val="00363C3E"/>
    <w:rsid w:val="00366D5E"/>
    <w:rsid w:val="003822C9"/>
    <w:rsid w:val="003A2FB7"/>
    <w:rsid w:val="003A6973"/>
    <w:rsid w:val="003F6284"/>
    <w:rsid w:val="00402AED"/>
    <w:rsid w:val="004145A2"/>
    <w:rsid w:val="004148E3"/>
    <w:rsid w:val="00416311"/>
    <w:rsid w:val="004369F0"/>
    <w:rsid w:val="00475F11"/>
    <w:rsid w:val="004A1F6E"/>
    <w:rsid w:val="004A2777"/>
    <w:rsid w:val="00504AC3"/>
    <w:rsid w:val="005443F3"/>
    <w:rsid w:val="005444CC"/>
    <w:rsid w:val="00565899"/>
    <w:rsid w:val="0057248D"/>
    <w:rsid w:val="005B6434"/>
    <w:rsid w:val="005C3BFE"/>
    <w:rsid w:val="005F0078"/>
    <w:rsid w:val="006576A2"/>
    <w:rsid w:val="00666B2B"/>
    <w:rsid w:val="006741DF"/>
    <w:rsid w:val="006B1B4F"/>
    <w:rsid w:val="0070619B"/>
    <w:rsid w:val="00733E55"/>
    <w:rsid w:val="00787E61"/>
    <w:rsid w:val="007C3706"/>
    <w:rsid w:val="008371D3"/>
    <w:rsid w:val="008402E1"/>
    <w:rsid w:val="008448F1"/>
    <w:rsid w:val="00862579"/>
    <w:rsid w:val="00891741"/>
    <w:rsid w:val="008A5915"/>
    <w:rsid w:val="008D766B"/>
    <w:rsid w:val="008E521D"/>
    <w:rsid w:val="008F221A"/>
    <w:rsid w:val="00923EC9"/>
    <w:rsid w:val="00935CEB"/>
    <w:rsid w:val="00964C50"/>
    <w:rsid w:val="00972E03"/>
    <w:rsid w:val="00982461"/>
    <w:rsid w:val="00984762"/>
    <w:rsid w:val="009947BE"/>
    <w:rsid w:val="009A4FDD"/>
    <w:rsid w:val="009B5533"/>
    <w:rsid w:val="009E4969"/>
    <w:rsid w:val="00A42629"/>
    <w:rsid w:val="00A739C9"/>
    <w:rsid w:val="00A7466E"/>
    <w:rsid w:val="00A918D5"/>
    <w:rsid w:val="00A9712A"/>
    <w:rsid w:val="00AB30A5"/>
    <w:rsid w:val="00AB3766"/>
    <w:rsid w:val="00AC08C5"/>
    <w:rsid w:val="00AD5148"/>
    <w:rsid w:val="00AF2A6E"/>
    <w:rsid w:val="00B04A97"/>
    <w:rsid w:val="00B475C7"/>
    <w:rsid w:val="00B765C6"/>
    <w:rsid w:val="00B82D1B"/>
    <w:rsid w:val="00BB2B0F"/>
    <w:rsid w:val="00BC0351"/>
    <w:rsid w:val="00BD1BD7"/>
    <w:rsid w:val="00BF147C"/>
    <w:rsid w:val="00C83721"/>
    <w:rsid w:val="00C845B3"/>
    <w:rsid w:val="00C86044"/>
    <w:rsid w:val="00CD03A4"/>
    <w:rsid w:val="00D038F5"/>
    <w:rsid w:val="00D14EDA"/>
    <w:rsid w:val="00D21C95"/>
    <w:rsid w:val="00D251B7"/>
    <w:rsid w:val="00D31E86"/>
    <w:rsid w:val="00D33A35"/>
    <w:rsid w:val="00D72C1D"/>
    <w:rsid w:val="00D86669"/>
    <w:rsid w:val="00D934F4"/>
    <w:rsid w:val="00DD231E"/>
    <w:rsid w:val="00DD6FA0"/>
    <w:rsid w:val="00DF410F"/>
    <w:rsid w:val="00DF4BDB"/>
    <w:rsid w:val="00E40FAC"/>
    <w:rsid w:val="00EA634E"/>
    <w:rsid w:val="00EE3FF2"/>
    <w:rsid w:val="00F15874"/>
    <w:rsid w:val="00F169E4"/>
    <w:rsid w:val="00F321F6"/>
    <w:rsid w:val="00F328FA"/>
    <w:rsid w:val="00F5600A"/>
    <w:rsid w:val="00F91C02"/>
    <w:rsid w:val="00F95A77"/>
    <w:rsid w:val="00FA41E2"/>
    <w:rsid w:val="00FC1406"/>
    <w:rsid w:val="00FD578D"/>
    <w:rsid w:val="00FE0E88"/>
    <w:rsid w:val="00FE6A2D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C2B33"/>
  <w15:chartTrackingRefBased/>
  <w15:docId w15:val="{4D947514-47E3-4A74-AF33-686BF643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9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xqzmDyLWv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174-88C4-4508-A27F-7DC8BE34E5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4</TotalTime>
  <Pages>2</Pages>
  <Words>391</Words>
  <Characters>1838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7</cp:revision>
  <cp:lastPrinted>2020-10-02T04:34:00Z</cp:lastPrinted>
  <dcterms:created xsi:type="dcterms:W3CDTF">2023-10-13T02:39:00Z</dcterms:created>
  <dcterms:modified xsi:type="dcterms:W3CDTF">2023-10-13T02:43:00Z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fd80c95778e45087598c4572c78aea537570c516ec5dc8eb876a23341e3a1854</vt:lpwstr>
  </property>
</Properties>
</file>