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231B" w14:textId="49D226A8" w:rsidR="00344B06" w:rsidRPr="00861168" w:rsidRDefault="00A814A0" w:rsidP="00E465B2">
      <w:pPr>
        <w:jc w:val="center"/>
        <w:rPr>
          <w:rFonts w:ascii="Arial" w:hAnsi="Arial" w:cs="Arial"/>
        </w:rPr>
      </w:pPr>
      <w:r w:rsidRPr="00861168">
        <w:rPr>
          <w:rFonts w:ascii="Arial" w:hAnsi="Arial" w:cs="Arial"/>
        </w:rPr>
        <w:t>Computer Science</w:t>
      </w:r>
      <w:r w:rsidR="00320527" w:rsidRPr="00861168">
        <w:rPr>
          <w:rFonts w:ascii="Arial" w:hAnsi="Arial" w:cs="Arial"/>
        </w:rPr>
        <w:t xml:space="preserve"> I – Prepa Tec Campus Eugenio Garza Lagüera</w:t>
      </w:r>
    </w:p>
    <w:p w14:paraId="157423B8" w14:textId="082C4347" w:rsidR="009E37D2" w:rsidRPr="00861168" w:rsidRDefault="009E37D2" w:rsidP="009E37D2">
      <w:pPr>
        <w:rPr>
          <w:rFonts w:ascii="Arial" w:hAnsi="Arial" w:cs="Arial"/>
        </w:rPr>
      </w:pPr>
      <w:r w:rsidRPr="00861168">
        <w:rPr>
          <w:rFonts w:ascii="Arial" w:hAnsi="Arial" w:cs="Arial"/>
        </w:rPr>
        <w:t>Name: ________________________________________________</w:t>
      </w:r>
      <w:r w:rsidRPr="00861168">
        <w:rPr>
          <w:rFonts w:ascii="Arial" w:hAnsi="Arial" w:cs="Arial"/>
        </w:rPr>
        <w:tab/>
        <w:t>Student id: ____________________</w:t>
      </w:r>
    </w:p>
    <w:p w14:paraId="4A090710" w14:textId="7B64344D" w:rsidR="001A5B41" w:rsidRPr="00861168" w:rsidRDefault="009E37D2" w:rsidP="001A5B41">
      <w:pPr>
        <w:rPr>
          <w:rFonts w:ascii="Arial" w:hAnsi="Arial" w:cs="Arial"/>
          <w:b/>
          <w:bCs/>
        </w:rPr>
      </w:pPr>
      <w:r w:rsidRPr="00861168">
        <w:rPr>
          <w:rFonts w:ascii="Arial" w:hAnsi="Arial" w:cs="Arial"/>
          <w:b/>
          <w:bCs/>
        </w:rPr>
        <w:t>Section</w:t>
      </w:r>
      <w:r w:rsidR="00861168" w:rsidRPr="00861168">
        <w:rPr>
          <w:rFonts w:ascii="Arial" w:hAnsi="Arial" w:cs="Arial"/>
          <w:b/>
          <w:bCs/>
        </w:rPr>
        <w:t xml:space="preserve"> 1: Evaluate each of the expressions. </w:t>
      </w:r>
      <w:r w:rsidR="00AD6E8A">
        <w:rPr>
          <w:rFonts w:ascii="Arial" w:hAnsi="Arial" w:cs="Arial"/>
          <w:b/>
          <w:bCs/>
        </w:rPr>
        <w:t>Write everything that is printed to the console on the Output column.</w:t>
      </w:r>
    </w:p>
    <w:p w14:paraId="549173AE" w14:textId="3FB66D75" w:rsidR="001A5B41" w:rsidRDefault="001A5B41" w:rsidP="001A5B41">
      <w:pPr>
        <w:spacing w:after="0" w:line="240" w:lineRule="auto"/>
        <w:rPr>
          <w:rFonts w:ascii="Helvetica" w:hAnsi="Helvetica"/>
          <w:b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550"/>
      </w:tblGrid>
      <w:tr w:rsidR="00861168" w:rsidRPr="00861168" w14:paraId="163A705E" w14:textId="77777777" w:rsidTr="00A4199D">
        <w:tc>
          <w:tcPr>
            <w:tcW w:w="5240" w:type="dxa"/>
            <w:shd w:val="clear" w:color="auto" w:fill="E7E6E6" w:themeFill="background2"/>
          </w:tcPr>
          <w:p w14:paraId="46020D03" w14:textId="457DC9AB" w:rsidR="00861168" w:rsidRPr="00861168" w:rsidRDefault="00861168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</w:pPr>
            <w:r w:rsidRPr="0086116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  <w:t>Java Code</w:t>
            </w:r>
          </w:p>
        </w:tc>
        <w:tc>
          <w:tcPr>
            <w:tcW w:w="5550" w:type="dxa"/>
            <w:shd w:val="clear" w:color="auto" w:fill="E7E6E6" w:themeFill="background2"/>
          </w:tcPr>
          <w:p w14:paraId="57BA040E" w14:textId="78434120" w:rsidR="00861168" w:rsidRPr="00861168" w:rsidRDefault="00861168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  <w:t>Output</w:t>
            </w:r>
          </w:p>
        </w:tc>
      </w:tr>
      <w:tr w:rsidR="00BA5766" w14:paraId="1D20FD3E" w14:textId="77777777" w:rsidTr="00A4199D">
        <w:tc>
          <w:tcPr>
            <w:tcW w:w="5240" w:type="dxa"/>
          </w:tcPr>
          <w:p w14:paraId="34ACB132" w14:textId="77777777" w:rsidR="00BA5766" w:rsidRDefault="00BA5766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  <w:p w14:paraId="5C32D229" w14:textId="5A8E9C23" w:rsidR="00BA5766" w:rsidRDefault="00BA5766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  <w:r w:rsidRPr="009E37D2"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  <w:t>System.out.println(0 &gt; 7);</w:t>
            </w:r>
          </w:p>
          <w:p w14:paraId="313602EB" w14:textId="77777777" w:rsidR="00BA5766" w:rsidRDefault="00BA5766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  <w:tc>
          <w:tcPr>
            <w:tcW w:w="5550" w:type="dxa"/>
          </w:tcPr>
          <w:p w14:paraId="001ABF13" w14:textId="77777777" w:rsidR="00BA5766" w:rsidRDefault="00BA5766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9E37D2" w14:paraId="36575DD0" w14:textId="22E6B12F" w:rsidTr="00A4199D">
        <w:tc>
          <w:tcPr>
            <w:tcW w:w="5240" w:type="dxa"/>
          </w:tcPr>
          <w:p w14:paraId="0019C911" w14:textId="77777777" w:rsidR="00D90515" w:rsidRDefault="00D90515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  <w:p w14:paraId="793C3BF3" w14:textId="1D4519AF" w:rsidR="009E37D2" w:rsidRPr="009E37D2" w:rsidRDefault="009E37D2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  <w:r w:rsidRPr="009E37D2"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  <w:t>boolean myBoolean = false;</w:t>
            </w:r>
          </w:p>
          <w:p w14:paraId="16D4C16E" w14:textId="0855D04F" w:rsidR="009E37D2" w:rsidRPr="009E37D2" w:rsidRDefault="009E37D2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  <w:r w:rsidRPr="009E37D2"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  <w:t>int a = 5;</w:t>
            </w:r>
          </w:p>
          <w:p w14:paraId="7B0D5EDE" w14:textId="5F250A70" w:rsidR="009E37D2" w:rsidRPr="009E37D2" w:rsidRDefault="009E37D2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  <w:r w:rsidRPr="009E37D2"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  <w:t>int b = 7;</w:t>
            </w:r>
          </w:p>
          <w:p w14:paraId="4AFD568B" w14:textId="2B0E5D2E" w:rsidR="009E37D2" w:rsidRPr="009E37D2" w:rsidRDefault="009E37D2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  <w:r w:rsidRPr="009E37D2"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  <w:t>System.out.println(a &lt; b);</w:t>
            </w:r>
          </w:p>
          <w:p w14:paraId="4CB77D86" w14:textId="4C7A6629" w:rsidR="009E37D2" w:rsidRPr="00BF401E" w:rsidRDefault="009E37D2" w:rsidP="00BF4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  <w:r w:rsidRPr="009E37D2"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  <w:t>System.out.println(myBoolean == false);</w:t>
            </w:r>
          </w:p>
        </w:tc>
        <w:tc>
          <w:tcPr>
            <w:tcW w:w="5550" w:type="dxa"/>
          </w:tcPr>
          <w:p w14:paraId="5A417B7B" w14:textId="77777777" w:rsidR="009E37D2" w:rsidRDefault="009E37D2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  <w:p w14:paraId="6AFEDB2B" w14:textId="77777777" w:rsidR="0030323E" w:rsidRDefault="0030323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  <w:p w14:paraId="621EF828" w14:textId="77777777" w:rsidR="0030323E" w:rsidRDefault="0030323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  <w:p w14:paraId="56A04249" w14:textId="77777777" w:rsidR="0030323E" w:rsidRDefault="0030323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  <w:p w14:paraId="0E206566" w14:textId="77777777" w:rsidR="0030323E" w:rsidRDefault="0030323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  <w:p w14:paraId="784F709A" w14:textId="77777777" w:rsidR="0030323E" w:rsidRDefault="0030323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  <w:p w14:paraId="7CC1E828" w14:textId="77777777" w:rsidR="0030323E" w:rsidRDefault="0030323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  <w:p w14:paraId="072818D1" w14:textId="77777777" w:rsidR="0030323E" w:rsidRPr="009E37D2" w:rsidRDefault="0030323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BA5766" w14:paraId="4FB61B86" w14:textId="77777777" w:rsidTr="00A4199D">
        <w:tc>
          <w:tcPr>
            <w:tcW w:w="5240" w:type="dxa"/>
          </w:tcPr>
          <w:p w14:paraId="0597B187" w14:textId="77777777" w:rsidR="00BA5766" w:rsidRDefault="00BA5766" w:rsidP="0030323E">
            <w:pPr>
              <w:pStyle w:val="HTMLPreformatted"/>
              <w:rPr>
                <w:rStyle w:val="token"/>
              </w:rPr>
            </w:pPr>
          </w:p>
          <w:p w14:paraId="11F01F3E" w14:textId="609FB501" w:rsidR="00BA5766" w:rsidRDefault="00BA5766" w:rsidP="0030323E">
            <w:pPr>
              <w:pStyle w:val="HTMLPreformatted"/>
              <w:rPr>
                <w:rStyle w:val="token"/>
              </w:rPr>
            </w:pPr>
            <w:r w:rsidRPr="00434C46">
              <w:rPr>
                <w:rStyle w:val="token"/>
              </w:rPr>
              <w:t>boolean</w:t>
            </w:r>
            <w:r w:rsidRPr="00434C46">
              <w:rPr>
                <w:rStyle w:val="HTMLCode"/>
              </w:rPr>
              <w:t xml:space="preserve"> myBool1 </w:t>
            </w:r>
            <w:r w:rsidRPr="00434C46">
              <w:rPr>
                <w:rStyle w:val="token"/>
              </w:rPr>
              <w:t>=</w:t>
            </w:r>
            <w:r w:rsidRPr="00434C46">
              <w:rPr>
                <w:rStyle w:val="HTMLCode"/>
              </w:rPr>
              <w:t xml:space="preserve"> </w:t>
            </w:r>
            <w:r w:rsidR="000C0F36">
              <w:rPr>
                <w:rStyle w:val="token"/>
                <w:lang w:val="es-ES_tradnl"/>
              </w:rPr>
              <w:t>f</w:t>
            </w:r>
            <w:r w:rsidR="000C0F36">
              <w:rPr>
                <w:rStyle w:val="token"/>
              </w:rPr>
              <w:t>alse</w:t>
            </w:r>
            <w:r w:rsidRPr="00434C46">
              <w:rPr>
                <w:rStyle w:val="token"/>
              </w:rPr>
              <w:t>;</w:t>
            </w:r>
          </w:p>
          <w:p w14:paraId="4AA529D1" w14:textId="28C3D54F" w:rsidR="00BA5766" w:rsidRDefault="00BA5766" w:rsidP="0030323E">
            <w:pPr>
              <w:pStyle w:val="HTMLPreformatted"/>
              <w:rPr>
                <w:rStyle w:val="token"/>
              </w:rPr>
            </w:pPr>
            <w:r w:rsidRPr="00434C46">
              <w:rPr>
                <w:rStyle w:val="token"/>
              </w:rPr>
              <w:t>System.</w:t>
            </w:r>
            <w:r w:rsidRPr="00434C46">
              <w:rPr>
                <w:rStyle w:val="HTMLCode"/>
              </w:rPr>
              <w:t>out</w:t>
            </w:r>
            <w:r w:rsidRPr="00434C46">
              <w:rPr>
                <w:rStyle w:val="token"/>
              </w:rPr>
              <w:t>.println(!</w:t>
            </w:r>
            <w:r w:rsidRPr="00434C46">
              <w:rPr>
                <w:rStyle w:val="HTMLCode"/>
              </w:rPr>
              <w:t>myBool1</w:t>
            </w:r>
            <w:r w:rsidRPr="00434C46">
              <w:rPr>
                <w:rStyle w:val="token"/>
              </w:rPr>
              <w:t>);</w:t>
            </w:r>
          </w:p>
          <w:p w14:paraId="0C95A292" w14:textId="77777777" w:rsidR="00BA5766" w:rsidRDefault="00BA5766" w:rsidP="0030323E">
            <w:pPr>
              <w:pStyle w:val="HTMLPreformatted"/>
              <w:rPr>
                <w:rStyle w:val="token"/>
              </w:rPr>
            </w:pPr>
          </w:p>
        </w:tc>
        <w:tc>
          <w:tcPr>
            <w:tcW w:w="5550" w:type="dxa"/>
          </w:tcPr>
          <w:p w14:paraId="638A679F" w14:textId="77777777" w:rsidR="00BA5766" w:rsidRDefault="00BA5766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30323E" w14:paraId="6CB1CE4B" w14:textId="77777777" w:rsidTr="00A4199D">
        <w:tc>
          <w:tcPr>
            <w:tcW w:w="5240" w:type="dxa"/>
          </w:tcPr>
          <w:p w14:paraId="041653A6" w14:textId="77777777" w:rsidR="00BF401E" w:rsidRDefault="00BF401E" w:rsidP="0030323E">
            <w:pPr>
              <w:pStyle w:val="HTMLPreformatted"/>
              <w:rPr>
                <w:rStyle w:val="token"/>
              </w:rPr>
            </w:pPr>
          </w:p>
          <w:p w14:paraId="58CCC60B" w14:textId="2BCA76FF" w:rsidR="0030323E" w:rsidRPr="00434C46" w:rsidRDefault="0030323E" w:rsidP="0030323E">
            <w:pPr>
              <w:pStyle w:val="HTMLPreformatted"/>
              <w:rPr>
                <w:rStyle w:val="HTMLCode"/>
              </w:rPr>
            </w:pPr>
            <w:r w:rsidRPr="00434C46">
              <w:rPr>
                <w:rStyle w:val="token"/>
              </w:rPr>
              <w:t>boolean</w:t>
            </w:r>
            <w:r w:rsidRPr="00434C46">
              <w:rPr>
                <w:rStyle w:val="HTMLCode"/>
              </w:rPr>
              <w:t xml:space="preserve"> myBool1 </w:t>
            </w:r>
            <w:r w:rsidRPr="00434C46">
              <w:rPr>
                <w:rStyle w:val="token"/>
              </w:rPr>
              <w:t>=</w:t>
            </w:r>
            <w:r w:rsidRPr="00434C46">
              <w:rPr>
                <w:rStyle w:val="HTMLCode"/>
              </w:rPr>
              <w:t xml:space="preserve"> </w:t>
            </w:r>
            <w:r w:rsidRPr="00434C46">
              <w:rPr>
                <w:rStyle w:val="token"/>
              </w:rPr>
              <w:t>true;</w:t>
            </w:r>
          </w:p>
          <w:p w14:paraId="42D68AD5" w14:textId="1143E5A3" w:rsidR="0030323E" w:rsidRPr="00434C46" w:rsidRDefault="0030323E" w:rsidP="0030323E">
            <w:pPr>
              <w:pStyle w:val="HTMLPreformatted"/>
              <w:rPr>
                <w:rStyle w:val="HTMLCode"/>
              </w:rPr>
            </w:pPr>
            <w:r w:rsidRPr="00434C46">
              <w:rPr>
                <w:rStyle w:val="token"/>
              </w:rPr>
              <w:t>boolean</w:t>
            </w:r>
            <w:r w:rsidRPr="00434C46">
              <w:rPr>
                <w:rStyle w:val="HTMLCode"/>
              </w:rPr>
              <w:t xml:space="preserve"> myBool2 </w:t>
            </w:r>
            <w:r w:rsidRPr="00434C46">
              <w:rPr>
                <w:rStyle w:val="token"/>
              </w:rPr>
              <w:t>=</w:t>
            </w:r>
            <w:r w:rsidRPr="00434C46">
              <w:rPr>
                <w:rStyle w:val="HTMLCode"/>
              </w:rPr>
              <w:t xml:space="preserve"> </w:t>
            </w:r>
            <w:r w:rsidRPr="00434C46">
              <w:rPr>
                <w:rStyle w:val="token"/>
              </w:rPr>
              <w:t>false;</w:t>
            </w:r>
          </w:p>
          <w:p w14:paraId="3B98EA5E" w14:textId="683EBFD0" w:rsidR="0030323E" w:rsidRPr="00434C46" w:rsidRDefault="0030323E" w:rsidP="0030323E">
            <w:pPr>
              <w:pStyle w:val="HTMLPreformatted"/>
              <w:rPr>
                <w:rStyle w:val="HTMLCode"/>
              </w:rPr>
            </w:pPr>
            <w:r w:rsidRPr="00434C46">
              <w:rPr>
                <w:rStyle w:val="token"/>
              </w:rPr>
              <w:t>System.</w:t>
            </w:r>
            <w:r w:rsidRPr="00434C46">
              <w:rPr>
                <w:rStyle w:val="HTMLCode"/>
              </w:rPr>
              <w:t>out</w:t>
            </w:r>
            <w:r w:rsidRPr="00434C46">
              <w:rPr>
                <w:rStyle w:val="token"/>
              </w:rPr>
              <w:t>.println(</w:t>
            </w:r>
            <w:r w:rsidRPr="00434C46">
              <w:rPr>
                <w:rStyle w:val="HTMLCode"/>
              </w:rPr>
              <w:t>myBool1</w:t>
            </w:r>
            <w:r w:rsidRPr="00434C46">
              <w:rPr>
                <w:rStyle w:val="HTMLCode"/>
                <w:lang w:val="en-US"/>
              </w:rPr>
              <w:t xml:space="preserve"> &amp;</w:t>
            </w:r>
            <w:r w:rsidRPr="00434C46">
              <w:rPr>
                <w:rStyle w:val="token"/>
              </w:rPr>
              <w:t>&amp;</w:t>
            </w:r>
            <w:r w:rsidRPr="00434C46">
              <w:rPr>
                <w:rStyle w:val="token"/>
                <w:lang w:val="en-US"/>
              </w:rPr>
              <w:t xml:space="preserve"> </w:t>
            </w:r>
            <w:r w:rsidRPr="00434C46">
              <w:rPr>
                <w:rStyle w:val="HTMLCode"/>
              </w:rPr>
              <w:t>myBool2</w:t>
            </w:r>
            <w:r w:rsidRPr="00434C46">
              <w:rPr>
                <w:rStyle w:val="token"/>
              </w:rPr>
              <w:t>);</w:t>
            </w:r>
          </w:p>
          <w:p w14:paraId="7463DB95" w14:textId="73A69043" w:rsidR="0030323E" w:rsidRPr="00434C46" w:rsidRDefault="0030323E" w:rsidP="0030323E">
            <w:pPr>
              <w:pStyle w:val="HTMLPreformatted"/>
              <w:rPr>
                <w:rStyle w:val="HTMLCode"/>
              </w:rPr>
            </w:pPr>
            <w:r w:rsidRPr="00434C46">
              <w:rPr>
                <w:rStyle w:val="token"/>
              </w:rPr>
              <w:t>System.</w:t>
            </w:r>
            <w:r w:rsidRPr="00434C46">
              <w:rPr>
                <w:rStyle w:val="HTMLCode"/>
              </w:rPr>
              <w:t>out</w:t>
            </w:r>
            <w:r w:rsidRPr="00434C46">
              <w:rPr>
                <w:rStyle w:val="token"/>
              </w:rPr>
              <w:t>.println(</w:t>
            </w:r>
            <w:r w:rsidRPr="00434C46">
              <w:rPr>
                <w:rStyle w:val="HTMLCode"/>
              </w:rPr>
              <w:t>myBool1</w:t>
            </w:r>
            <w:r w:rsidRPr="00434C46">
              <w:rPr>
                <w:rStyle w:val="HTMLCode"/>
                <w:lang w:val="en-US"/>
              </w:rPr>
              <w:t xml:space="preserve"> </w:t>
            </w:r>
            <w:r w:rsidRPr="00434C46">
              <w:rPr>
                <w:rStyle w:val="token"/>
              </w:rPr>
              <w:t>||</w:t>
            </w:r>
            <w:r w:rsidRPr="00434C46">
              <w:rPr>
                <w:rStyle w:val="token"/>
                <w:lang w:val="en-US"/>
              </w:rPr>
              <w:t xml:space="preserve"> </w:t>
            </w:r>
            <w:r w:rsidRPr="00434C46">
              <w:rPr>
                <w:rStyle w:val="HTMLCode"/>
              </w:rPr>
              <w:t>myBool2</w:t>
            </w:r>
            <w:r w:rsidRPr="00434C46">
              <w:rPr>
                <w:rStyle w:val="token"/>
              </w:rPr>
              <w:t>);</w:t>
            </w:r>
          </w:p>
          <w:p w14:paraId="3F153C1B" w14:textId="77777777" w:rsidR="0030323E" w:rsidRPr="00434C46" w:rsidRDefault="0030323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  <w:tc>
          <w:tcPr>
            <w:tcW w:w="5550" w:type="dxa"/>
          </w:tcPr>
          <w:p w14:paraId="2CAFBB51" w14:textId="77777777" w:rsidR="0030323E" w:rsidRDefault="0030323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BA5766" w14:paraId="636C3278" w14:textId="77777777" w:rsidTr="00A4199D">
        <w:tc>
          <w:tcPr>
            <w:tcW w:w="5240" w:type="dxa"/>
          </w:tcPr>
          <w:p w14:paraId="4B05607D" w14:textId="77777777" w:rsidR="00BA5766" w:rsidRDefault="00BA5766" w:rsidP="00BA5766">
            <w:pPr>
              <w:pStyle w:val="HTMLPreformatted"/>
              <w:rPr>
                <w:rStyle w:val="token"/>
              </w:rPr>
            </w:pPr>
          </w:p>
          <w:p w14:paraId="48D900EE" w14:textId="28EDEF63" w:rsidR="00BA5766" w:rsidRPr="00434C46" w:rsidRDefault="00BA5766" w:rsidP="00BA5766">
            <w:pPr>
              <w:pStyle w:val="HTMLPreformatted"/>
              <w:rPr>
                <w:rStyle w:val="HTMLCode"/>
              </w:rPr>
            </w:pPr>
            <w:r w:rsidRPr="00434C46">
              <w:rPr>
                <w:rStyle w:val="token"/>
              </w:rPr>
              <w:t>int</w:t>
            </w:r>
            <w:r w:rsidRPr="00434C46">
              <w:rPr>
                <w:rStyle w:val="HTMLCode"/>
              </w:rPr>
              <w:t xml:space="preserve"> a </w:t>
            </w:r>
            <w:r w:rsidRPr="00434C46">
              <w:rPr>
                <w:rStyle w:val="token"/>
              </w:rPr>
              <w:t>=</w:t>
            </w:r>
            <w:r w:rsidRPr="00434C46">
              <w:rPr>
                <w:rStyle w:val="HTMLCode"/>
              </w:rPr>
              <w:t xml:space="preserve"> </w:t>
            </w:r>
            <w:r w:rsidRPr="00434C46">
              <w:rPr>
                <w:rStyle w:val="token"/>
              </w:rPr>
              <w:t>5;</w:t>
            </w:r>
          </w:p>
          <w:p w14:paraId="48059469" w14:textId="77777777" w:rsidR="00BA5766" w:rsidRPr="00434C46" w:rsidRDefault="00BA5766" w:rsidP="00BA5766">
            <w:pPr>
              <w:pStyle w:val="HTMLPreformatted"/>
              <w:rPr>
                <w:rStyle w:val="HTMLCode"/>
              </w:rPr>
            </w:pPr>
            <w:r w:rsidRPr="00434C46">
              <w:rPr>
                <w:rStyle w:val="token"/>
              </w:rPr>
              <w:t>int</w:t>
            </w:r>
            <w:r w:rsidRPr="00434C46">
              <w:rPr>
                <w:rStyle w:val="HTMLCode"/>
              </w:rPr>
              <w:t xml:space="preserve"> b </w:t>
            </w:r>
            <w:r w:rsidRPr="00434C46">
              <w:rPr>
                <w:rStyle w:val="token"/>
              </w:rPr>
              <w:t>=</w:t>
            </w:r>
            <w:r w:rsidRPr="00434C46">
              <w:rPr>
                <w:rStyle w:val="HTMLCode"/>
              </w:rPr>
              <w:t xml:space="preserve"> </w:t>
            </w:r>
            <w:r w:rsidRPr="00434C46">
              <w:rPr>
                <w:rStyle w:val="token"/>
              </w:rPr>
              <w:t>7;</w:t>
            </w:r>
          </w:p>
          <w:p w14:paraId="191B53D8" w14:textId="77777777" w:rsidR="00BA5766" w:rsidRPr="00434C46" w:rsidRDefault="00BA5766" w:rsidP="00BA5766">
            <w:pPr>
              <w:pStyle w:val="HTMLPreformatted"/>
              <w:rPr>
                <w:rStyle w:val="HTMLCode"/>
              </w:rPr>
            </w:pPr>
            <w:r w:rsidRPr="00434C46">
              <w:rPr>
                <w:rStyle w:val="token"/>
              </w:rPr>
              <w:t>boolean</w:t>
            </w:r>
            <w:r w:rsidRPr="00434C46">
              <w:rPr>
                <w:rStyle w:val="HTMLCode"/>
              </w:rPr>
              <w:t xml:space="preserve"> myBool1 </w:t>
            </w:r>
            <w:r w:rsidRPr="00434C46">
              <w:rPr>
                <w:rStyle w:val="token"/>
              </w:rPr>
              <w:t>=</w:t>
            </w:r>
            <w:r w:rsidRPr="00434C46">
              <w:rPr>
                <w:rStyle w:val="HTMLCode"/>
              </w:rPr>
              <w:t xml:space="preserve"> </w:t>
            </w:r>
            <w:r w:rsidRPr="00434C46">
              <w:rPr>
                <w:rStyle w:val="token"/>
              </w:rPr>
              <w:t>true;</w:t>
            </w:r>
          </w:p>
          <w:p w14:paraId="486C34D3" w14:textId="77777777" w:rsidR="00BA5766" w:rsidRDefault="00BA5766" w:rsidP="00BA5766">
            <w:pPr>
              <w:pStyle w:val="HTMLPreformatted"/>
              <w:rPr>
                <w:rStyle w:val="token"/>
              </w:rPr>
            </w:pPr>
            <w:r w:rsidRPr="00434C46">
              <w:rPr>
                <w:rStyle w:val="token"/>
              </w:rPr>
              <w:t>boolean</w:t>
            </w:r>
            <w:r w:rsidRPr="00434C46">
              <w:rPr>
                <w:rStyle w:val="HTMLCode"/>
              </w:rPr>
              <w:t xml:space="preserve"> myBool2 </w:t>
            </w:r>
            <w:r w:rsidRPr="00434C46">
              <w:rPr>
                <w:rStyle w:val="token"/>
              </w:rPr>
              <w:t>=</w:t>
            </w:r>
            <w:r w:rsidRPr="00434C46">
              <w:rPr>
                <w:rStyle w:val="HTMLCode"/>
              </w:rPr>
              <w:t xml:space="preserve"> </w:t>
            </w:r>
            <w:r w:rsidRPr="00434C46">
              <w:rPr>
                <w:rStyle w:val="token"/>
              </w:rPr>
              <w:t>false;</w:t>
            </w:r>
          </w:p>
          <w:p w14:paraId="5ED82D2C" w14:textId="7BE20530" w:rsidR="00BA5766" w:rsidRPr="00434C46" w:rsidRDefault="00BA5766" w:rsidP="00BA5766">
            <w:pPr>
              <w:pStyle w:val="HTMLPreformatted"/>
              <w:rPr>
                <w:rStyle w:val="HTMLCode"/>
              </w:rPr>
            </w:pPr>
            <w:r w:rsidRPr="00434C46">
              <w:rPr>
                <w:rStyle w:val="token"/>
              </w:rPr>
              <w:t>System.</w:t>
            </w:r>
            <w:r w:rsidRPr="00434C46">
              <w:rPr>
                <w:rStyle w:val="HTMLCode"/>
              </w:rPr>
              <w:t>out</w:t>
            </w:r>
            <w:r w:rsidRPr="00434C46">
              <w:rPr>
                <w:rStyle w:val="token"/>
              </w:rPr>
              <w:t>.println((</w:t>
            </w:r>
            <w:r w:rsidRPr="00434C46">
              <w:rPr>
                <w:rStyle w:val="HTMLCode"/>
              </w:rPr>
              <w:t xml:space="preserve">a </w:t>
            </w:r>
            <w:r w:rsidRPr="00434C46">
              <w:rPr>
                <w:rStyle w:val="token"/>
              </w:rPr>
              <w:t>&gt;</w:t>
            </w:r>
            <w:r w:rsidRPr="00434C46">
              <w:rPr>
                <w:rStyle w:val="HTMLCode"/>
              </w:rPr>
              <w:t xml:space="preserve"> b</w:t>
            </w:r>
            <w:r w:rsidRPr="00434C46">
              <w:rPr>
                <w:rStyle w:val="token"/>
              </w:rPr>
              <w:t>)</w:t>
            </w:r>
            <w:r w:rsidRPr="00434C46">
              <w:rPr>
                <w:rStyle w:val="HTMLCode"/>
              </w:rPr>
              <w:t xml:space="preserve"> </w:t>
            </w:r>
            <w:r w:rsidRPr="00434C46">
              <w:rPr>
                <w:rStyle w:val="HTMLCode"/>
                <w:lang w:val="en-US"/>
              </w:rPr>
              <w:t>&amp;&amp;</w:t>
            </w:r>
            <w:r w:rsidRPr="00434C46">
              <w:rPr>
                <w:rStyle w:val="HTMLCode"/>
              </w:rPr>
              <w:t xml:space="preserve"> </w:t>
            </w:r>
            <w:r w:rsidRPr="00434C46">
              <w:rPr>
                <w:rStyle w:val="token"/>
              </w:rPr>
              <w:t>!</w:t>
            </w:r>
            <w:r w:rsidRPr="00434C46">
              <w:rPr>
                <w:rStyle w:val="HTMLCode"/>
              </w:rPr>
              <w:t>myBool1</w:t>
            </w:r>
            <w:r w:rsidRPr="00434C46">
              <w:rPr>
                <w:rStyle w:val="token"/>
              </w:rPr>
              <w:t>);</w:t>
            </w:r>
          </w:p>
          <w:p w14:paraId="5ED318AB" w14:textId="77777777" w:rsidR="00BA5766" w:rsidRDefault="00BA5766" w:rsidP="00BF401E">
            <w:pPr>
              <w:pStyle w:val="HTMLPreformatted"/>
              <w:rPr>
                <w:rStyle w:val="kt"/>
              </w:rPr>
            </w:pPr>
          </w:p>
        </w:tc>
        <w:tc>
          <w:tcPr>
            <w:tcW w:w="5550" w:type="dxa"/>
          </w:tcPr>
          <w:p w14:paraId="63663781" w14:textId="77777777" w:rsidR="00BA5766" w:rsidRDefault="00BA5766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434C46" w14:paraId="65EB6196" w14:textId="77777777" w:rsidTr="00A4199D">
        <w:tc>
          <w:tcPr>
            <w:tcW w:w="5240" w:type="dxa"/>
          </w:tcPr>
          <w:p w14:paraId="222AB648" w14:textId="77777777" w:rsidR="00D136D9" w:rsidRDefault="00D136D9" w:rsidP="00BF401E">
            <w:pPr>
              <w:pStyle w:val="HTMLPreformatted"/>
              <w:rPr>
                <w:rStyle w:val="kt"/>
              </w:rPr>
            </w:pPr>
          </w:p>
          <w:p w14:paraId="2D0256D0" w14:textId="5CFE485B" w:rsidR="00BF401E" w:rsidRDefault="00BF401E" w:rsidP="00BF401E">
            <w:pPr>
              <w:pStyle w:val="HTMLPreformatted"/>
            </w:pPr>
            <w:r>
              <w:rPr>
                <w:rStyle w:val="kt"/>
              </w:rPr>
              <w:t>boolean</w:t>
            </w:r>
            <w:r>
              <w:rPr>
                <w:rStyle w:val="w"/>
              </w:rPr>
              <w:t xml:space="preserve"> </w:t>
            </w:r>
            <w:r>
              <w:rPr>
                <w:rStyle w:val="n"/>
              </w:rPr>
              <w:t>isHappy</w:t>
            </w:r>
            <w:r>
              <w:rPr>
                <w:rStyle w:val="w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w"/>
              </w:rPr>
              <w:t xml:space="preserve"> </w:t>
            </w:r>
            <w:r>
              <w:rPr>
                <w:rStyle w:val="kc"/>
              </w:rPr>
              <w:t>false</w:t>
            </w:r>
            <w:r>
              <w:rPr>
                <w:rStyle w:val="p"/>
              </w:rPr>
              <w:t>;</w:t>
            </w:r>
          </w:p>
          <w:p w14:paraId="4D58A6A8" w14:textId="7EF701D2" w:rsidR="00434C46" w:rsidRDefault="00BF401E" w:rsidP="00434C46">
            <w:pPr>
              <w:pStyle w:val="HTMLPreformatted"/>
              <w:rPr>
                <w:rStyle w:val="token"/>
              </w:rPr>
            </w:pPr>
            <w:r>
              <w:rPr>
                <w:rStyle w:val="n"/>
              </w:rPr>
              <w:t>System</w:t>
            </w:r>
            <w:r>
              <w:rPr>
                <w:rStyle w:val="p"/>
              </w:rPr>
              <w:t>.</w:t>
            </w:r>
            <w:r>
              <w:rPr>
                <w:rStyle w:val="na"/>
              </w:rPr>
              <w:t>out</w:t>
            </w:r>
            <w:r>
              <w:rPr>
                <w:rStyle w:val="p"/>
              </w:rPr>
              <w:t>.</w:t>
            </w:r>
            <w:r>
              <w:rPr>
                <w:rStyle w:val="na"/>
              </w:rPr>
              <w:t>println</w:t>
            </w:r>
            <w:r>
              <w:rPr>
                <w:rStyle w:val="p"/>
              </w:rPr>
              <w:t>(</w:t>
            </w:r>
            <w:r>
              <w:rPr>
                <w:rStyle w:val="w"/>
              </w:rPr>
              <w:t xml:space="preserve"> </w:t>
            </w:r>
            <w:r>
              <w:rPr>
                <w:rStyle w:val="o"/>
              </w:rPr>
              <w:t>!</w:t>
            </w:r>
            <w:r>
              <w:rPr>
                <w:rStyle w:val="n"/>
              </w:rPr>
              <w:t>isHappy</w:t>
            </w:r>
            <w:r>
              <w:rPr>
                <w:rStyle w:val="w"/>
              </w:rPr>
              <w:t xml:space="preserve"> </w:t>
            </w:r>
            <w:r>
              <w:rPr>
                <w:rStyle w:val="p"/>
              </w:rPr>
              <w:t>);</w:t>
            </w:r>
          </w:p>
          <w:p w14:paraId="5231F3AB" w14:textId="6584C57E" w:rsidR="00D136D9" w:rsidRPr="00434C46" w:rsidRDefault="00D136D9" w:rsidP="00434C46">
            <w:pPr>
              <w:pStyle w:val="HTMLPreformatted"/>
              <w:rPr>
                <w:rStyle w:val="token"/>
              </w:rPr>
            </w:pPr>
          </w:p>
        </w:tc>
        <w:tc>
          <w:tcPr>
            <w:tcW w:w="5550" w:type="dxa"/>
          </w:tcPr>
          <w:p w14:paraId="615DC8C0" w14:textId="77777777" w:rsidR="00434C46" w:rsidRDefault="00434C46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BF401E" w14:paraId="0F5E881C" w14:textId="77777777" w:rsidTr="00A4199D">
        <w:tc>
          <w:tcPr>
            <w:tcW w:w="5240" w:type="dxa"/>
          </w:tcPr>
          <w:p w14:paraId="4939561F" w14:textId="77777777" w:rsidR="00BF401E" w:rsidRDefault="00BF401E" w:rsidP="00BF401E">
            <w:pPr>
              <w:pStyle w:val="HTMLPreformatted"/>
            </w:pPr>
          </w:p>
          <w:p w14:paraId="3090E678" w14:textId="664391B2" w:rsidR="00BF401E" w:rsidRDefault="00BF401E" w:rsidP="00BF401E">
            <w:pPr>
              <w:pStyle w:val="HTMLPreformatted"/>
              <w:rPr>
                <w:rStyle w:val="HTMLCode"/>
              </w:rPr>
            </w:pPr>
            <w:r>
              <w:t>int x = 12;</w:t>
            </w:r>
          </w:p>
          <w:p w14:paraId="308E3CC4" w14:textId="77777777" w:rsidR="00BF401E" w:rsidRPr="00BF401E" w:rsidRDefault="00BF401E" w:rsidP="00BF401E">
            <w:pPr>
              <w:pStyle w:val="HTMLPreformatted"/>
              <w:rPr>
                <w:rStyle w:val="HTMLCode"/>
                <w:lang w:val="en-US"/>
              </w:rPr>
            </w:pPr>
            <w:r w:rsidRPr="00BF401E">
              <w:rPr>
                <w:rStyle w:val="HTMLCode"/>
                <w:lang w:val="en-US"/>
              </w:rPr>
              <w:t xml:space="preserve">boolean output = </w:t>
            </w:r>
            <w:r>
              <w:rPr>
                <w:rStyle w:val="HTMLCode"/>
              </w:rPr>
              <w:t>!(x % 2 &lt; 1)</w:t>
            </w:r>
            <w:r w:rsidRPr="00BF401E">
              <w:rPr>
                <w:rStyle w:val="HTMLCode"/>
                <w:lang w:val="en-US"/>
              </w:rPr>
              <w:t>;</w:t>
            </w:r>
          </w:p>
          <w:p w14:paraId="6AB45876" w14:textId="4726726B" w:rsidR="00BF401E" w:rsidRDefault="00BF401E" w:rsidP="00BF401E">
            <w:pPr>
              <w:pStyle w:val="HTMLPreformatted"/>
              <w:rPr>
                <w:rStyle w:val="kt"/>
                <w:lang w:val="en-US"/>
              </w:rPr>
            </w:pPr>
            <w:r w:rsidRPr="00BF401E">
              <w:rPr>
                <w:rStyle w:val="kt"/>
                <w:lang w:val="en-US"/>
              </w:rPr>
              <w:t>System.out.println(</w:t>
            </w:r>
            <w:r>
              <w:rPr>
                <w:rStyle w:val="kt"/>
                <w:lang w:val="en-US"/>
              </w:rPr>
              <w:t>output);</w:t>
            </w:r>
          </w:p>
          <w:p w14:paraId="29B32E54" w14:textId="78D74C9B" w:rsidR="00BF401E" w:rsidRPr="00BF401E" w:rsidRDefault="00BF401E" w:rsidP="00BF401E">
            <w:pPr>
              <w:pStyle w:val="HTMLPreformatted"/>
              <w:rPr>
                <w:rStyle w:val="kt"/>
                <w:lang w:val="en-US"/>
              </w:rPr>
            </w:pPr>
          </w:p>
        </w:tc>
        <w:tc>
          <w:tcPr>
            <w:tcW w:w="5550" w:type="dxa"/>
          </w:tcPr>
          <w:p w14:paraId="5A0510B3" w14:textId="77777777" w:rsidR="00BF401E" w:rsidRDefault="00BF401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BF401E" w14:paraId="2457CA7F" w14:textId="77777777" w:rsidTr="00A4199D">
        <w:tc>
          <w:tcPr>
            <w:tcW w:w="5240" w:type="dxa"/>
          </w:tcPr>
          <w:p w14:paraId="3684D010" w14:textId="77777777" w:rsidR="00BF401E" w:rsidRDefault="00BF401E" w:rsidP="00BF401E">
            <w:pPr>
              <w:pStyle w:val="HTMLPreformatted"/>
              <w:rPr>
                <w:rStyle w:val="kt"/>
              </w:rPr>
            </w:pPr>
          </w:p>
          <w:p w14:paraId="4B083F99" w14:textId="202ED13A" w:rsidR="00BF401E" w:rsidRDefault="00BF401E" w:rsidP="00BF401E">
            <w:pPr>
              <w:pStyle w:val="HTMLPreformatted"/>
            </w:pPr>
            <w:r>
              <w:rPr>
                <w:rStyle w:val="kt"/>
              </w:rPr>
              <w:t>int</w:t>
            </w:r>
            <w:r>
              <w:rPr>
                <w:rStyle w:val="w"/>
              </w:rPr>
              <w:t xml:space="preserve"> </w:t>
            </w:r>
            <w:r>
              <w:rPr>
                <w:rStyle w:val="n"/>
              </w:rPr>
              <w:t>num1</w:t>
            </w:r>
            <w:r>
              <w:rPr>
                <w:rStyle w:val="w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w"/>
              </w:rPr>
              <w:t xml:space="preserve"> </w:t>
            </w:r>
            <w:r>
              <w:rPr>
                <w:rStyle w:val="mi"/>
              </w:rPr>
              <w:t>5</w:t>
            </w:r>
            <w:r>
              <w:rPr>
                <w:rStyle w:val="p"/>
              </w:rPr>
              <w:t>;</w:t>
            </w:r>
          </w:p>
          <w:p w14:paraId="167CADF2" w14:textId="77777777" w:rsidR="00BF401E" w:rsidRDefault="00BF401E" w:rsidP="00BF401E">
            <w:pPr>
              <w:pStyle w:val="HTMLPreformatted"/>
            </w:pPr>
            <w:r>
              <w:rPr>
                <w:rStyle w:val="kt"/>
              </w:rPr>
              <w:t>int</w:t>
            </w:r>
            <w:r>
              <w:rPr>
                <w:rStyle w:val="w"/>
              </w:rPr>
              <w:t xml:space="preserve"> </w:t>
            </w:r>
            <w:r>
              <w:rPr>
                <w:rStyle w:val="n"/>
              </w:rPr>
              <w:t>num2</w:t>
            </w:r>
            <w:r>
              <w:rPr>
                <w:rStyle w:val="w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w"/>
              </w:rPr>
              <w:t xml:space="preserve"> </w:t>
            </w:r>
            <w:r>
              <w:rPr>
                <w:rStyle w:val="mi"/>
              </w:rPr>
              <w:t>10</w:t>
            </w:r>
            <w:r>
              <w:rPr>
                <w:rStyle w:val="p"/>
              </w:rPr>
              <w:t>;</w:t>
            </w:r>
          </w:p>
          <w:p w14:paraId="4829DCD4" w14:textId="77777777" w:rsidR="00BF401E" w:rsidRDefault="00BF401E" w:rsidP="00BF401E">
            <w:pPr>
              <w:pStyle w:val="HTMLPreformatted"/>
            </w:pPr>
            <w:r>
              <w:rPr>
                <w:rStyle w:val="kt"/>
              </w:rPr>
              <w:t>boolean</w:t>
            </w:r>
            <w:r>
              <w:rPr>
                <w:rStyle w:val="w"/>
              </w:rPr>
              <w:t xml:space="preserve"> </w:t>
            </w:r>
            <w:r>
              <w:rPr>
                <w:rStyle w:val="n"/>
              </w:rPr>
              <w:t>isGt</w:t>
            </w:r>
            <w:r>
              <w:rPr>
                <w:rStyle w:val="w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w"/>
              </w:rPr>
              <w:t xml:space="preserve">  </w:t>
            </w:r>
            <w:r>
              <w:rPr>
                <w:rStyle w:val="n"/>
              </w:rPr>
              <w:t>num1</w:t>
            </w:r>
            <w:r>
              <w:rPr>
                <w:rStyle w:val="w"/>
              </w:rPr>
              <w:t xml:space="preserve"> </w:t>
            </w:r>
            <w:r>
              <w:rPr>
                <w:rStyle w:val="o"/>
              </w:rPr>
              <w:t>&gt;</w:t>
            </w:r>
            <w:r>
              <w:rPr>
                <w:rStyle w:val="w"/>
              </w:rPr>
              <w:t xml:space="preserve"> </w:t>
            </w:r>
            <w:r>
              <w:rPr>
                <w:rStyle w:val="n"/>
              </w:rPr>
              <w:t>num2</w:t>
            </w:r>
            <w:r>
              <w:rPr>
                <w:rStyle w:val="p"/>
              </w:rPr>
              <w:t>;</w:t>
            </w:r>
          </w:p>
          <w:p w14:paraId="09098889" w14:textId="77777777" w:rsidR="00BF401E" w:rsidRDefault="00BF401E" w:rsidP="00BF401E">
            <w:pPr>
              <w:pStyle w:val="HTMLPreformatted"/>
            </w:pPr>
            <w:r>
              <w:rPr>
                <w:rStyle w:val="n"/>
              </w:rPr>
              <w:t>System</w:t>
            </w:r>
            <w:r>
              <w:rPr>
                <w:rStyle w:val="p"/>
              </w:rPr>
              <w:t>.</w:t>
            </w:r>
            <w:r>
              <w:rPr>
                <w:rStyle w:val="na"/>
              </w:rPr>
              <w:t>out</w:t>
            </w:r>
            <w:r>
              <w:rPr>
                <w:rStyle w:val="p"/>
              </w:rPr>
              <w:t>.</w:t>
            </w:r>
            <w:r>
              <w:rPr>
                <w:rStyle w:val="na"/>
              </w:rPr>
              <w:t>println</w:t>
            </w:r>
            <w:r>
              <w:rPr>
                <w:rStyle w:val="p"/>
              </w:rPr>
              <w:t>(</w:t>
            </w:r>
            <w:r>
              <w:rPr>
                <w:rStyle w:val="w"/>
              </w:rPr>
              <w:t xml:space="preserve"> </w:t>
            </w:r>
            <w:r>
              <w:rPr>
                <w:rStyle w:val="n"/>
              </w:rPr>
              <w:t>isGt</w:t>
            </w:r>
            <w:r>
              <w:rPr>
                <w:rStyle w:val="w"/>
              </w:rPr>
              <w:t xml:space="preserve"> </w:t>
            </w:r>
            <w:r>
              <w:rPr>
                <w:rStyle w:val="p"/>
              </w:rPr>
              <w:t>);</w:t>
            </w:r>
          </w:p>
          <w:p w14:paraId="36441A5A" w14:textId="77777777" w:rsidR="00BF401E" w:rsidRDefault="00BF401E" w:rsidP="00BF401E">
            <w:pPr>
              <w:pStyle w:val="HTMLPreformatted"/>
              <w:rPr>
                <w:rStyle w:val="kt"/>
              </w:rPr>
            </w:pPr>
          </w:p>
        </w:tc>
        <w:tc>
          <w:tcPr>
            <w:tcW w:w="5550" w:type="dxa"/>
          </w:tcPr>
          <w:p w14:paraId="6DB3C349" w14:textId="77777777" w:rsidR="00BF401E" w:rsidRDefault="00BF401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</w:tbl>
    <w:p w14:paraId="6028847B" w14:textId="77777777" w:rsidR="00A4199D" w:rsidRDefault="00A4199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4841"/>
      </w:tblGrid>
      <w:tr w:rsidR="00BF401E" w14:paraId="0D6CA522" w14:textId="77777777" w:rsidTr="00BF401E">
        <w:tc>
          <w:tcPr>
            <w:tcW w:w="5949" w:type="dxa"/>
          </w:tcPr>
          <w:p w14:paraId="189142FA" w14:textId="650DDEC8" w:rsidR="00BF401E" w:rsidRDefault="00BF401E" w:rsidP="00BF401E">
            <w:pPr>
              <w:pStyle w:val="HTMLPreformatted"/>
            </w:pPr>
          </w:p>
          <w:p w14:paraId="709D3995" w14:textId="1D2B1354" w:rsidR="00BF401E" w:rsidRDefault="00BF401E" w:rsidP="00BF401E">
            <w:pPr>
              <w:pStyle w:val="HTMLPreformatted"/>
            </w:pPr>
            <w:r>
              <w:t>int x = 12;</w:t>
            </w:r>
          </w:p>
          <w:p w14:paraId="5AB6EBF5" w14:textId="77777777" w:rsidR="00BF401E" w:rsidRDefault="00BF401E" w:rsidP="00BF401E">
            <w:pPr>
              <w:pStyle w:val="HTMLPreformatted"/>
            </w:pPr>
            <w:r>
              <w:t>int y = 7;</w:t>
            </w:r>
          </w:p>
          <w:p w14:paraId="2BF04D37" w14:textId="490819BD" w:rsidR="00BF401E" w:rsidRDefault="00BF401E" w:rsidP="00BF401E">
            <w:pPr>
              <w:pStyle w:val="HTMLPreformatted"/>
              <w:rPr>
                <w:rStyle w:val="HTMLCode"/>
              </w:rPr>
            </w:pPr>
            <w:r>
              <w:t>int z = 28;</w:t>
            </w:r>
          </w:p>
          <w:p w14:paraId="0669D422" w14:textId="77777777" w:rsidR="00BF401E" w:rsidRPr="00BF401E" w:rsidRDefault="00BF401E" w:rsidP="00BF401E">
            <w:pPr>
              <w:pStyle w:val="HTMLPreformatted"/>
              <w:rPr>
                <w:rStyle w:val="HTMLCode"/>
                <w:lang w:val="en-US"/>
              </w:rPr>
            </w:pPr>
            <w:r w:rsidRPr="00BF401E">
              <w:rPr>
                <w:rStyle w:val="HTMLCode"/>
                <w:lang w:val="en-US"/>
              </w:rPr>
              <w:t xml:space="preserve">boolean answer = </w:t>
            </w:r>
            <w:r>
              <w:rPr>
                <w:rStyle w:val="HTMLCode"/>
              </w:rPr>
              <w:t>x &lt; y || x &lt; z</w:t>
            </w:r>
            <w:r w:rsidRPr="00BF401E">
              <w:rPr>
                <w:rStyle w:val="HTMLCode"/>
                <w:lang w:val="en-US"/>
              </w:rPr>
              <w:t>;</w:t>
            </w:r>
          </w:p>
          <w:p w14:paraId="0DD059AB" w14:textId="77777777" w:rsidR="00BF401E" w:rsidRDefault="00BF401E" w:rsidP="00BF401E">
            <w:pPr>
              <w:pStyle w:val="HTMLPreformatted"/>
              <w:rPr>
                <w:rStyle w:val="kt"/>
                <w:lang w:val="en-US"/>
              </w:rPr>
            </w:pPr>
            <w:r>
              <w:rPr>
                <w:rStyle w:val="kt"/>
                <w:lang w:val="en-US"/>
              </w:rPr>
              <w:t>System.out.println(answer);</w:t>
            </w:r>
          </w:p>
          <w:p w14:paraId="1A4ACD12" w14:textId="333A2292" w:rsidR="00D90515" w:rsidRPr="00BF401E" w:rsidRDefault="00D90515" w:rsidP="00BF401E">
            <w:pPr>
              <w:pStyle w:val="HTMLPreformatted"/>
              <w:rPr>
                <w:rStyle w:val="kt"/>
                <w:lang w:val="en-US"/>
              </w:rPr>
            </w:pPr>
          </w:p>
        </w:tc>
        <w:tc>
          <w:tcPr>
            <w:tcW w:w="4841" w:type="dxa"/>
          </w:tcPr>
          <w:p w14:paraId="42A9F6C4" w14:textId="77777777" w:rsidR="00BF401E" w:rsidRDefault="00BF401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BF401E" w14:paraId="43E3ED1C" w14:textId="77777777" w:rsidTr="00BF401E">
        <w:tc>
          <w:tcPr>
            <w:tcW w:w="5949" w:type="dxa"/>
          </w:tcPr>
          <w:p w14:paraId="48B68577" w14:textId="77777777" w:rsidR="00BF401E" w:rsidRDefault="00BF401E" w:rsidP="00BF401E">
            <w:pPr>
              <w:pStyle w:val="HTMLPreformatted"/>
            </w:pPr>
          </w:p>
          <w:p w14:paraId="3CFADE7A" w14:textId="2A20D5CB" w:rsidR="00BF401E" w:rsidRDefault="00BF401E" w:rsidP="00BF401E">
            <w:pPr>
              <w:pStyle w:val="HTMLPreformatted"/>
              <w:rPr>
                <w:rStyle w:val="HTMLCode"/>
              </w:rPr>
            </w:pPr>
            <w:r>
              <w:t>String s = "mid term";</w:t>
            </w:r>
          </w:p>
          <w:p w14:paraId="79B9A733" w14:textId="60C5F9CE" w:rsidR="00BF401E" w:rsidRDefault="00BF401E" w:rsidP="00BF401E">
            <w:pPr>
              <w:pStyle w:val="HTMLPreformatted"/>
              <w:rPr>
                <w:rStyle w:val="HTMLCode"/>
                <w:lang w:val="en-US"/>
              </w:rPr>
            </w:pPr>
            <w:r w:rsidRPr="00BF401E">
              <w:rPr>
                <w:rStyle w:val="HTMLCode"/>
                <w:lang w:val="en-US"/>
              </w:rPr>
              <w:t xml:space="preserve">boolean a = </w:t>
            </w:r>
            <w:r>
              <w:rPr>
                <w:rStyle w:val="HTMLCode"/>
              </w:rPr>
              <w:t>s.toUpperCase().equals("MID TERM")</w:t>
            </w:r>
            <w:r w:rsidRPr="00BF401E">
              <w:rPr>
                <w:rStyle w:val="HTMLCode"/>
                <w:lang w:val="en-US"/>
              </w:rPr>
              <w:t>;</w:t>
            </w:r>
          </w:p>
          <w:p w14:paraId="336E4FEC" w14:textId="1E98CDC2" w:rsidR="00BF401E" w:rsidRDefault="00BF401E" w:rsidP="00BF401E">
            <w:pPr>
              <w:pStyle w:val="HTMLPreformatted"/>
              <w:rPr>
                <w:rStyle w:val="HTMLCode"/>
                <w:lang w:val="en-US"/>
              </w:rPr>
            </w:pPr>
            <w:r>
              <w:rPr>
                <w:rStyle w:val="kt"/>
                <w:lang w:val="en-US"/>
              </w:rPr>
              <w:t>System.out.println(a);</w:t>
            </w:r>
          </w:p>
          <w:p w14:paraId="5AA16BA7" w14:textId="44925605" w:rsidR="00BF401E" w:rsidRPr="00BF401E" w:rsidRDefault="00BF401E" w:rsidP="00BF401E">
            <w:pPr>
              <w:pStyle w:val="HTMLPreformatted"/>
              <w:rPr>
                <w:lang w:val="en-US"/>
              </w:rPr>
            </w:pPr>
          </w:p>
        </w:tc>
        <w:tc>
          <w:tcPr>
            <w:tcW w:w="4841" w:type="dxa"/>
          </w:tcPr>
          <w:p w14:paraId="7DABD3A9" w14:textId="77777777" w:rsidR="00BF401E" w:rsidRDefault="00BF401E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AC392D" w14:paraId="65F0A26E" w14:textId="77777777" w:rsidTr="00BF401E">
        <w:tc>
          <w:tcPr>
            <w:tcW w:w="5949" w:type="dxa"/>
          </w:tcPr>
          <w:p w14:paraId="4A0E9B6C" w14:textId="69DA26EE" w:rsidR="00AC392D" w:rsidRPr="00D46183" w:rsidRDefault="00D46183" w:rsidP="00AC392D">
            <w:pPr>
              <w:pStyle w:val="HTMLPreformatted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  <w:r>
              <w:t xml:space="preserve">tring </w:t>
            </w:r>
            <w:r>
              <w:rPr>
                <w:lang w:val="es-ES_tradnl"/>
              </w:rPr>
              <w:t>s = "mid term";</w:t>
            </w:r>
          </w:p>
          <w:p w14:paraId="7D799FAC" w14:textId="50398776" w:rsidR="00AC392D" w:rsidRDefault="00AC392D" w:rsidP="00AC392D">
            <w:pPr>
              <w:pStyle w:val="HTMLPreformatted"/>
            </w:pPr>
            <w:r>
              <w:t>int x = 12;</w:t>
            </w:r>
          </w:p>
          <w:p w14:paraId="3DEF91DB" w14:textId="77777777" w:rsidR="00AC392D" w:rsidRDefault="00AC392D" w:rsidP="00AC392D">
            <w:pPr>
              <w:pStyle w:val="HTMLPreformatted"/>
            </w:pPr>
            <w:r>
              <w:t>int y = 7;</w:t>
            </w:r>
          </w:p>
          <w:p w14:paraId="763BCFF2" w14:textId="06150311" w:rsidR="00AC392D" w:rsidRPr="00AC392D" w:rsidRDefault="00AC392D" w:rsidP="00BF401E">
            <w:pPr>
              <w:pStyle w:val="HTMLPreformatted"/>
              <w:rPr>
                <w:rStyle w:val="HTMLCode"/>
              </w:rPr>
            </w:pPr>
            <w:r>
              <w:t>int z = 28;</w:t>
            </w:r>
          </w:p>
          <w:p w14:paraId="3A1EF213" w14:textId="4403D031" w:rsidR="00AC392D" w:rsidRDefault="00AC392D" w:rsidP="00BF401E">
            <w:pPr>
              <w:pStyle w:val="HTMLPreformatted"/>
              <w:rPr>
                <w:rStyle w:val="HTMLCode"/>
                <w:lang w:val="en-US"/>
              </w:rPr>
            </w:pPr>
            <w:r w:rsidRPr="00BF401E">
              <w:rPr>
                <w:rStyle w:val="HTMLCode"/>
                <w:lang w:val="en-US"/>
              </w:rPr>
              <w:t xml:space="preserve">boolean a </w:t>
            </w:r>
            <w:r>
              <w:rPr>
                <w:rStyle w:val="HTMLCode"/>
                <w:lang w:val="en-US"/>
              </w:rPr>
              <w:t xml:space="preserve">= </w:t>
            </w:r>
            <w:r>
              <w:rPr>
                <w:rStyle w:val="HTMLCode"/>
              </w:rPr>
              <w:t>s.substring(z / x).length() &gt; y</w:t>
            </w:r>
            <w:r w:rsidRPr="00AC392D">
              <w:rPr>
                <w:rStyle w:val="HTMLCode"/>
                <w:lang w:val="en-US"/>
              </w:rPr>
              <w:t>;</w:t>
            </w:r>
          </w:p>
          <w:p w14:paraId="39BECB05" w14:textId="1C7E8AF0" w:rsidR="00AC392D" w:rsidRDefault="00AC392D" w:rsidP="00BF401E">
            <w:pPr>
              <w:pStyle w:val="HTMLPreformatted"/>
              <w:rPr>
                <w:rStyle w:val="HTMLCode"/>
                <w:lang w:val="en-US"/>
              </w:rPr>
            </w:pPr>
            <w:r>
              <w:rPr>
                <w:rStyle w:val="kt"/>
                <w:lang w:val="en-US"/>
              </w:rPr>
              <w:t>System.out.println(a);</w:t>
            </w:r>
          </w:p>
          <w:p w14:paraId="11D6919B" w14:textId="55A00064" w:rsidR="00AC392D" w:rsidRPr="00AC392D" w:rsidRDefault="00AC392D" w:rsidP="00BF401E">
            <w:pPr>
              <w:pStyle w:val="HTMLPreformatted"/>
              <w:rPr>
                <w:lang w:val="en-US"/>
              </w:rPr>
            </w:pPr>
          </w:p>
        </w:tc>
        <w:tc>
          <w:tcPr>
            <w:tcW w:w="4841" w:type="dxa"/>
          </w:tcPr>
          <w:p w14:paraId="6F9C9AEE" w14:textId="77777777" w:rsidR="00AC392D" w:rsidRDefault="00AC392D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A4199D" w14:paraId="2CA1155D" w14:textId="77777777" w:rsidTr="00BF401E">
        <w:tc>
          <w:tcPr>
            <w:tcW w:w="5949" w:type="dxa"/>
          </w:tcPr>
          <w:p w14:paraId="69F9A8B5" w14:textId="77777777" w:rsidR="00A4199D" w:rsidRDefault="00A4199D" w:rsidP="00AC392D">
            <w:pPr>
              <w:pStyle w:val="HTMLPreformatted"/>
            </w:pPr>
          </w:p>
          <w:p w14:paraId="4AAF6C2F" w14:textId="3730F39A" w:rsidR="00A4199D" w:rsidRPr="00433FAC" w:rsidRDefault="00A4199D" w:rsidP="00AC392D">
            <w:pPr>
              <w:pStyle w:val="HTMLPreformatted"/>
              <w:rPr>
                <w:lang w:val="en-US"/>
              </w:rPr>
            </w:pPr>
            <w:r w:rsidRPr="00433FAC">
              <w:rPr>
                <w:lang w:val="en-US"/>
              </w:rPr>
              <w:t>String s1 = "hello";</w:t>
            </w:r>
          </w:p>
          <w:p w14:paraId="13D12276" w14:textId="576679A0" w:rsidR="00A4199D" w:rsidRDefault="00A4199D" w:rsidP="00AC392D">
            <w:pPr>
              <w:pStyle w:val="HTMLPreformatted"/>
              <w:rPr>
                <w:lang w:val="en-US"/>
              </w:rPr>
            </w:pPr>
            <w:r w:rsidRPr="00A4199D">
              <w:rPr>
                <w:lang w:val="en-US"/>
              </w:rPr>
              <w:t>char c1 = s1.charAt(s1.length()-1);</w:t>
            </w:r>
          </w:p>
          <w:p w14:paraId="0EF792F2" w14:textId="77777777" w:rsidR="00E728EB" w:rsidRPr="00A4199D" w:rsidRDefault="00E728EB" w:rsidP="00AC392D">
            <w:pPr>
              <w:pStyle w:val="HTMLPreformatted"/>
              <w:rPr>
                <w:lang w:val="en-US"/>
              </w:rPr>
            </w:pPr>
          </w:p>
          <w:p w14:paraId="294D4BB1" w14:textId="77777777" w:rsidR="00A4199D" w:rsidRDefault="00A4199D" w:rsidP="00AC392D">
            <w:pPr>
              <w:pStyle w:val="HTMLPreformatted"/>
              <w:rPr>
                <w:lang w:val="en-US"/>
              </w:rPr>
            </w:pPr>
            <w:r w:rsidRPr="00A4199D">
              <w:rPr>
                <w:lang w:val="en-US"/>
              </w:rPr>
              <w:t>if (</w:t>
            </w:r>
            <w:r>
              <w:rPr>
                <w:lang w:val="en-US"/>
              </w:rPr>
              <w:t>c1 == 'h'){</w:t>
            </w:r>
          </w:p>
          <w:p w14:paraId="260129AE" w14:textId="47B3A6DC" w:rsidR="00A4199D" w:rsidRDefault="00A4199D" w:rsidP="00AC392D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 xml:space="preserve">  System.out.println("</w:t>
            </w:r>
            <w:r w:rsidR="00E728EB">
              <w:rPr>
                <w:lang w:val="en-US"/>
              </w:rPr>
              <w:t>Reading</w:t>
            </w:r>
            <w:r>
              <w:rPr>
                <w:lang w:val="en-US"/>
              </w:rPr>
              <w:t xml:space="preserve"> first char");</w:t>
            </w:r>
          </w:p>
          <w:p w14:paraId="36E6311F" w14:textId="37F75192" w:rsidR="00A4199D" w:rsidRDefault="00A4199D" w:rsidP="00AC392D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} else {</w:t>
            </w:r>
          </w:p>
          <w:p w14:paraId="5B8E188B" w14:textId="09056259" w:rsidR="00A4199D" w:rsidRDefault="00A4199D" w:rsidP="00AC392D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 xml:space="preserve">  System.out.println("</w:t>
            </w:r>
            <w:r w:rsidR="00E728EB">
              <w:rPr>
                <w:lang w:val="en-US"/>
              </w:rPr>
              <w:t>Reading</w:t>
            </w:r>
            <w:r>
              <w:rPr>
                <w:lang w:val="en-US"/>
              </w:rPr>
              <w:t xml:space="preserve"> last char");</w:t>
            </w:r>
          </w:p>
          <w:p w14:paraId="6358D333" w14:textId="5572F9CE" w:rsidR="00A4199D" w:rsidRPr="00A4199D" w:rsidRDefault="00A4199D" w:rsidP="00AC392D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5C0626C" w14:textId="77777777" w:rsidR="00A4199D" w:rsidRDefault="00A4199D" w:rsidP="00AC392D">
            <w:pPr>
              <w:pStyle w:val="HTMLPreformatted"/>
            </w:pPr>
          </w:p>
        </w:tc>
        <w:tc>
          <w:tcPr>
            <w:tcW w:w="4841" w:type="dxa"/>
          </w:tcPr>
          <w:p w14:paraId="008C979D" w14:textId="77777777" w:rsidR="00A4199D" w:rsidRDefault="00A4199D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E728EB" w14:paraId="308ABE83" w14:textId="77777777" w:rsidTr="00BF401E">
        <w:tc>
          <w:tcPr>
            <w:tcW w:w="5949" w:type="dxa"/>
          </w:tcPr>
          <w:p w14:paraId="10E07E7F" w14:textId="77777777" w:rsidR="00E728EB" w:rsidRPr="00C8309B" w:rsidRDefault="00E728EB" w:rsidP="00AC392D">
            <w:pPr>
              <w:pStyle w:val="HTMLPreformatted"/>
            </w:pPr>
          </w:p>
          <w:p w14:paraId="34D099BE" w14:textId="40E549A5" w:rsidR="00E728EB" w:rsidRPr="00C8309B" w:rsidRDefault="00E728EB" w:rsidP="00AC392D">
            <w:pPr>
              <w:pStyle w:val="HTMLPreformatted"/>
              <w:rPr>
                <w:lang w:val="en-US"/>
              </w:rPr>
            </w:pPr>
            <w:r w:rsidRPr="00C8309B">
              <w:rPr>
                <w:lang w:val="en-US"/>
              </w:rPr>
              <w:t>String allNumbers = "0123456789";</w:t>
            </w:r>
          </w:p>
          <w:p w14:paraId="2B151171" w14:textId="6AA75ACC" w:rsidR="00E728EB" w:rsidRPr="00C8309B" w:rsidRDefault="00E728EB" w:rsidP="00AC392D">
            <w:pPr>
              <w:pStyle w:val="HTMLPreformatted"/>
              <w:rPr>
                <w:lang w:val="en-US"/>
              </w:rPr>
            </w:pPr>
            <w:r w:rsidRPr="00C8309B">
              <w:rPr>
                <w:lang w:val="en-US"/>
              </w:rPr>
              <w:t>int len = allNumbers.length();</w:t>
            </w:r>
          </w:p>
          <w:p w14:paraId="6D54E2CE" w14:textId="77777777" w:rsidR="00E728EB" w:rsidRPr="00C8309B" w:rsidRDefault="00E728EB" w:rsidP="00AC392D">
            <w:pPr>
              <w:pStyle w:val="HTMLPreformatted"/>
              <w:rPr>
                <w:lang w:val="en-US"/>
              </w:rPr>
            </w:pPr>
            <w:r w:rsidRPr="00C8309B">
              <w:rPr>
                <w:lang w:val="en-US"/>
              </w:rPr>
              <w:t>if (len &gt;= 10){</w:t>
            </w:r>
          </w:p>
          <w:p w14:paraId="4CE80357" w14:textId="1D093C5C" w:rsidR="006D3A04" w:rsidRDefault="00E728EB" w:rsidP="00AC392D">
            <w:pPr>
              <w:pStyle w:val="HTMLPreformatted"/>
              <w:rPr>
                <w:lang w:val="en-US"/>
              </w:rPr>
            </w:pPr>
            <w:r w:rsidRPr="00C8309B">
              <w:rPr>
                <w:lang w:val="en-US"/>
              </w:rPr>
              <w:t xml:space="preserve">  System.out.println(</w:t>
            </w:r>
            <w:r w:rsidR="006D3A04">
              <w:rPr>
                <w:lang w:val="en-US"/>
              </w:rPr>
              <w:t>true);</w:t>
            </w:r>
          </w:p>
          <w:p w14:paraId="1CFF6D29" w14:textId="3F56E1E0" w:rsidR="00E728EB" w:rsidRDefault="006D3A04" w:rsidP="00AC392D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} else</w:t>
            </w:r>
            <w:r w:rsidR="004A3C58">
              <w:rPr>
                <w:lang w:val="en-US"/>
              </w:rPr>
              <w:t xml:space="preserve"> </w:t>
            </w:r>
            <w:r>
              <w:rPr>
                <w:lang w:val="en-US"/>
              </w:rPr>
              <w:t>{</w:t>
            </w:r>
          </w:p>
          <w:p w14:paraId="3F7E8A92" w14:textId="4C7540DA" w:rsidR="006D3A04" w:rsidRPr="00C8309B" w:rsidRDefault="006D3A04" w:rsidP="00AC392D">
            <w:pPr>
              <w:pStyle w:val="HTMLPreformatted"/>
              <w:rPr>
                <w:lang w:val="en-US"/>
              </w:rPr>
            </w:pPr>
            <w:r w:rsidRPr="00C8309B">
              <w:rPr>
                <w:lang w:val="en-US"/>
              </w:rPr>
              <w:t xml:space="preserve">  System.out.println(</w:t>
            </w:r>
            <w:r>
              <w:rPr>
                <w:lang w:val="en-US"/>
              </w:rPr>
              <w:t>false</w:t>
            </w:r>
            <w:r>
              <w:rPr>
                <w:lang w:val="en-US"/>
              </w:rPr>
              <w:t>);</w:t>
            </w:r>
          </w:p>
          <w:p w14:paraId="5E1534E9" w14:textId="6C8DF511" w:rsidR="00E728EB" w:rsidRPr="00C8309B" w:rsidRDefault="00E728EB" w:rsidP="00AC392D">
            <w:pPr>
              <w:pStyle w:val="HTMLPreformatted"/>
              <w:rPr>
                <w:lang w:val="en-US"/>
              </w:rPr>
            </w:pPr>
            <w:r w:rsidRPr="00C8309B">
              <w:rPr>
                <w:lang w:val="en-US"/>
              </w:rPr>
              <w:t xml:space="preserve">} </w:t>
            </w:r>
          </w:p>
          <w:p w14:paraId="25C3CA6D" w14:textId="77777777" w:rsidR="00E728EB" w:rsidRPr="00C8309B" w:rsidRDefault="00E728EB" w:rsidP="00AC392D">
            <w:pPr>
              <w:pStyle w:val="HTMLPreformatted"/>
            </w:pPr>
          </w:p>
        </w:tc>
        <w:tc>
          <w:tcPr>
            <w:tcW w:w="4841" w:type="dxa"/>
          </w:tcPr>
          <w:p w14:paraId="63398406" w14:textId="77777777" w:rsidR="00E728EB" w:rsidRDefault="00E728EB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  <w:tr w:rsidR="00E728EB" w14:paraId="3BE32366" w14:textId="77777777" w:rsidTr="00433FAC">
        <w:tc>
          <w:tcPr>
            <w:tcW w:w="5949" w:type="dxa"/>
          </w:tcPr>
          <w:p w14:paraId="731FC931" w14:textId="77777777" w:rsidR="00E728EB" w:rsidRPr="00C8309B" w:rsidRDefault="00E728EB" w:rsidP="00AC392D">
            <w:pPr>
              <w:pStyle w:val="HTMLPreformatted"/>
            </w:pPr>
          </w:p>
          <w:p w14:paraId="454E69FA" w14:textId="63A7B123" w:rsidR="00E728EB" w:rsidRPr="00C8309B" w:rsidRDefault="00E728EB" w:rsidP="00AC392D">
            <w:pPr>
              <w:pStyle w:val="HTMLPreformatted"/>
              <w:rPr>
                <w:sz w:val="18"/>
                <w:szCs w:val="18"/>
                <w:lang w:val="en-US"/>
              </w:rPr>
            </w:pPr>
            <w:r w:rsidRPr="00C8309B">
              <w:rPr>
                <w:sz w:val="18"/>
                <w:szCs w:val="18"/>
                <w:lang w:val="en-US"/>
              </w:rPr>
              <w:t>String movie = "TENET";</w:t>
            </w:r>
          </w:p>
          <w:p w14:paraId="3DAA880A" w14:textId="5BF15E7C" w:rsidR="00E728EB" w:rsidRPr="00C8309B" w:rsidRDefault="00E728EB" w:rsidP="00AC392D">
            <w:pPr>
              <w:pStyle w:val="HTMLPreformatted"/>
              <w:rPr>
                <w:sz w:val="18"/>
                <w:szCs w:val="18"/>
                <w:lang w:val="en-US"/>
              </w:rPr>
            </w:pPr>
            <w:r w:rsidRPr="00C8309B">
              <w:rPr>
                <w:sz w:val="18"/>
                <w:szCs w:val="18"/>
                <w:lang w:val="en-US"/>
              </w:rPr>
              <w:t>String s1 = movie.substring(2, movie.length());</w:t>
            </w:r>
          </w:p>
          <w:p w14:paraId="728B9BB8" w14:textId="4A125700" w:rsidR="00E728EB" w:rsidRPr="00C8309B" w:rsidRDefault="00E728EB" w:rsidP="00AC392D">
            <w:pPr>
              <w:pStyle w:val="HTMLPreformatted"/>
              <w:rPr>
                <w:sz w:val="18"/>
                <w:szCs w:val="18"/>
                <w:lang w:val="en-US"/>
              </w:rPr>
            </w:pPr>
            <w:r w:rsidRPr="00C8309B">
              <w:rPr>
                <w:sz w:val="18"/>
                <w:szCs w:val="18"/>
                <w:lang w:val="en-US"/>
              </w:rPr>
              <w:t>System.out.println(s1);</w:t>
            </w:r>
          </w:p>
          <w:p w14:paraId="13A58C4C" w14:textId="238D935B" w:rsidR="00E728EB" w:rsidRPr="00C8309B" w:rsidRDefault="00E728EB" w:rsidP="00AC392D">
            <w:pPr>
              <w:pStyle w:val="HTMLPreformatted"/>
              <w:rPr>
                <w:sz w:val="18"/>
                <w:szCs w:val="18"/>
                <w:lang w:val="en-US"/>
              </w:rPr>
            </w:pPr>
          </w:p>
          <w:p w14:paraId="7C22A00A" w14:textId="2846F55A" w:rsidR="00E728EB" w:rsidRPr="00C8309B" w:rsidRDefault="00E728EB" w:rsidP="00AC392D">
            <w:pPr>
              <w:pStyle w:val="HTMLPreformatted"/>
              <w:rPr>
                <w:sz w:val="18"/>
                <w:szCs w:val="18"/>
                <w:lang w:val="en-US"/>
              </w:rPr>
            </w:pPr>
            <w:r w:rsidRPr="00C8309B">
              <w:rPr>
                <w:sz w:val="18"/>
                <w:szCs w:val="18"/>
                <w:lang w:val="en-US"/>
              </w:rPr>
              <w:t>String s2 = movie.substring(0,</w:t>
            </w:r>
            <w:r w:rsidR="00B45BB9" w:rsidRPr="00C8309B">
              <w:rPr>
                <w:sz w:val="18"/>
                <w:szCs w:val="18"/>
                <w:lang w:val="en-US"/>
              </w:rPr>
              <w:t>3</w:t>
            </w:r>
            <w:r w:rsidRPr="00C8309B">
              <w:rPr>
                <w:sz w:val="18"/>
                <w:szCs w:val="18"/>
                <w:lang w:val="en-US"/>
              </w:rPr>
              <w:t>);</w:t>
            </w:r>
          </w:p>
          <w:p w14:paraId="2A9A86B4" w14:textId="41825FD2" w:rsidR="00E728EB" w:rsidRPr="00C8309B" w:rsidRDefault="00E728EB" w:rsidP="00AC392D">
            <w:pPr>
              <w:pStyle w:val="HTMLPreformatted"/>
              <w:rPr>
                <w:sz w:val="18"/>
                <w:szCs w:val="18"/>
                <w:lang w:val="en-US"/>
              </w:rPr>
            </w:pPr>
            <w:r w:rsidRPr="00C8309B">
              <w:rPr>
                <w:sz w:val="18"/>
                <w:szCs w:val="18"/>
                <w:lang w:val="en-US"/>
              </w:rPr>
              <w:t>System.out.println(s2);</w:t>
            </w:r>
          </w:p>
          <w:p w14:paraId="202A5567" w14:textId="77777777" w:rsidR="00E728EB" w:rsidRPr="00C8309B" w:rsidRDefault="00E728EB" w:rsidP="00AC392D">
            <w:pPr>
              <w:pStyle w:val="HTMLPreformatted"/>
              <w:rPr>
                <w:sz w:val="18"/>
                <w:szCs w:val="18"/>
                <w:lang w:val="en-US"/>
              </w:rPr>
            </w:pPr>
          </w:p>
          <w:p w14:paraId="239A3AB2" w14:textId="77DF4951" w:rsidR="00E728EB" w:rsidRPr="00C8309B" w:rsidRDefault="00E728EB" w:rsidP="00E728EB">
            <w:pPr>
              <w:pStyle w:val="HTMLPreformatted"/>
              <w:rPr>
                <w:sz w:val="18"/>
                <w:szCs w:val="18"/>
                <w:lang w:val="en-US"/>
              </w:rPr>
            </w:pPr>
            <w:r w:rsidRPr="00C8309B">
              <w:rPr>
                <w:sz w:val="18"/>
                <w:szCs w:val="18"/>
                <w:lang w:val="en-US"/>
              </w:rPr>
              <w:t>String s3 = movie.substring(1,4);</w:t>
            </w:r>
          </w:p>
          <w:p w14:paraId="6CDF689A" w14:textId="77777777" w:rsidR="00433FAC" w:rsidRPr="00C8309B" w:rsidRDefault="00E728EB" w:rsidP="00E728EB">
            <w:pPr>
              <w:pStyle w:val="HTMLPreformatted"/>
              <w:rPr>
                <w:sz w:val="18"/>
                <w:szCs w:val="18"/>
                <w:lang w:val="en-US"/>
              </w:rPr>
            </w:pPr>
            <w:r w:rsidRPr="00C8309B">
              <w:rPr>
                <w:sz w:val="18"/>
                <w:szCs w:val="18"/>
                <w:lang w:val="en-US"/>
              </w:rPr>
              <w:t xml:space="preserve">System.out.println(movie.charAt(0) + </w:t>
            </w:r>
          </w:p>
          <w:p w14:paraId="304F6CF2" w14:textId="77777777" w:rsidR="00433FAC" w:rsidRPr="00C8309B" w:rsidRDefault="00433FAC" w:rsidP="00E728EB">
            <w:pPr>
              <w:pStyle w:val="HTMLPreformatted"/>
              <w:rPr>
                <w:sz w:val="18"/>
                <w:szCs w:val="18"/>
                <w:lang w:val="en-US"/>
              </w:rPr>
            </w:pPr>
            <w:r w:rsidRPr="00C8309B">
              <w:rPr>
                <w:sz w:val="18"/>
                <w:szCs w:val="18"/>
                <w:lang w:val="en-US"/>
              </w:rPr>
              <w:t xml:space="preserve">                   </w:t>
            </w:r>
            <w:r w:rsidR="00E728EB" w:rsidRPr="00C8309B">
              <w:rPr>
                <w:sz w:val="18"/>
                <w:szCs w:val="18"/>
                <w:lang w:val="en-US"/>
              </w:rPr>
              <w:t>s3</w:t>
            </w:r>
            <w:r w:rsidR="0068758B" w:rsidRPr="00C8309B">
              <w:rPr>
                <w:sz w:val="18"/>
                <w:szCs w:val="18"/>
                <w:lang w:val="en-US"/>
              </w:rPr>
              <w:t xml:space="preserve"> + </w:t>
            </w:r>
          </w:p>
          <w:p w14:paraId="6ECA8D09" w14:textId="2EFF5BB8" w:rsidR="00E728EB" w:rsidRPr="00C8309B" w:rsidRDefault="00433FAC" w:rsidP="00E728EB">
            <w:pPr>
              <w:pStyle w:val="HTMLPreformatted"/>
              <w:rPr>
                <w:sz w:val="18"/>
                <w:szCs w:val="18"/>
                <w:lang w:val="en-US"/>
              </w:rPr>
            </w:pPr>
            <w:r w:rsidRPr="00C8309B">
              <w:rPr>
                <w:sz w:val="18"/>
                <w:szCs w:val="18"/>
                <w:lang w:val="en-US"/>
              </w:rPr>
              <w:t xml:space="preserve">                   </w:t>
            </w:r>
            <w:r w:rsidR="0068758B" w:rsidRPr="00C8309B">
              <w:rPr>
                <w:sz w:val="18"/>
                <w:szCs w:val="18"/>
                <w:lang w:val="en-US"/>
              </w:rPr>
              <w:t>movie.charAt(movie.length()-1</w:t>
            </w:r>
            <w:r w:rsidR="00E728EB" w:rsidRPr="00C8309B">
              <w:rPr>
                <w:sz w:val="18"/>
                <w:szCs w:val="18"/>
                <w:lang w:val="en-US"/>
              </w:rPr>
              <w:t>)</w:t>
            </w:r>
            <w:r w:rsidR="0068758B" w:rsidRPr="00C8309B">
              <w:rPr>
                <w:sz w:val="18"/>
                <w:szCs w:val="18"/>
                <w:lang w:val="en-US"/>
              </w:rPr>
              <w:t>)</w:t>
            </w:r>
            <w:r w:rsidR="00E728EB" w:rsidRPr="00C8309B">
              <w:rPr>
                <w:sz w:val="18"/>
                <w:szCs w:val="18"/>
                <w:lang w:val="en-US"/>
              </w:rPr>
              <w:t>;</w:t>
            </w:r>
          </w:p>
          <w:p w14:paraId="236F4809" w14:textId="77777777" w:rsidR="00E728EB" w:rsidRPr="00C8309B" w:rsidRDefault="00E728EB" w:rsidP="00AC392D">
            <w:pPr>
              <w:pStyle w:val="HTMLPreformatted"/>
            </w:pPr>
          </w:p>
        </w:tc>
        <w:tc>
          <w:tcPr>
            <w:tcW w:w="4841" w:type="dxa"/>
          </w:tcPr>
          <w:p w14:paraId="7F2B5184" w14:textId="77777777" w:rsidR="00E728EB" w:rsidRDefault="00E728EB" w:rsidP="009E37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MX"/>
              </w:rPr>
            </w:pPr>
          </w:p>
        </w:tc>
      </w:tr>
    </w:tbl>
    <w:p w14:paraId="26E9D7D9" w14:textId="77777777" w:rsidR="009E37D2" w:rsidRDefault="009E37D2" w:rsidP="001A5B41">
      <w:pPr>
        <w:spacing w:after="0" w:line="240" w:lineRule="auto"/>
        <w:rPr>
          <w:rFonts w:ascii="Helvetica" w:hAnsi="Helvetica"/>
          <w:b/>
          <w:iCs/>
        </w:rPr>
      </w:pPr>
    </w:p>
    <w:p w14:paraId="0177F8B8" w14:textId="77777777" w:rsidR="009E37D2" w:rsidRPr="009E37D2" w:rsidRDefault="009E37D2" w:rsidP="001A5B41">
      <w:pPr>
        <w:spacing w:after="0" w:line="240" w:lineRule="auto"/>
        <w:rPr>
          <w:rFonts w:ascii="Helvetica" w:hAnsi="Helvetica"/>
          <w:b/>
          <w:iCs/>
          <w:lang w:val="en-MX"/>
        </w:rPr>
      </w:pPr>
    </w:p>
    <w:p w14:paraId="29A26E42" w14:textId="77777777" w:rsidR="009E37D2" w:rsidRPr="009E37D2" w:rsidRDefault="009E37D2" w:rsidP="001A5B41">
      <w:pPr>
        <w:spacing w:after="0" w:line="240" w:lineRule="auto"/>
        <w:rPr>
          <w:rFonts w:ascii="Helvetica" w:hAnsi="Helvetica"/>
          <w:b/>
          <w:iCs/>
        </w:rPr>
      </w:pPr>
    </w:p>
    <w:p w14:paraId="35AED362" w14:textId="77B8025B" w:rsidR="00BC2088" w:rsidRPr="009E37D2" w:rsidRDefault="00BC2088">
      <w:pPr>
        <w:rPr>
          <w:rFonts w:ascii="Helvetica" w:hAnsi="Helvetica" w:cs="Helvetica"/>
          <w:b/>
          <w:bCs/>
          <w:u w:val="single"/>
        </w:rPr>
      </w:pPr>
    </w:p>
    <w:sectPr w:rsidR="00BC2088" w:rsidRPr="009E37D2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0A01D" w14:textId="77777777" w:rsidR="00085F1B" w:rsidRDefault="00085F1B" w:rsidP="00787E61">
      <w:pPr>
        <w:spacing w:after="0" w:line="240" w:lineRule="auto"/>
      </w:pPr>
      <w:r>
        <w:separator/>
      </w:r>
    </w:p>
  </w:endnote>
  <w:endnote w:type="continuationSeparator" w:id="0">
    <w:p w14:paraId="35CE23DA" w14:textId="77777777" w:rsidR="00085F1B" w:rsidRDefault="00085F1B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50E1F" w14:textId="77777777" w:rsidR="00085F1B" w:rsidRDefault="00085F1B" w:rsidP="00787E61">
      <w:pPr>
        <w:spacing w:after="0" w:line="240" w:lineRule="auto"/>
      </w:pPr>
      <w:r>
        <w:separator/>
      </w:r>
    </w:p>
  </w:footnote>
  <w:footnote w:type="continuationSeparator" w:id="0">
    <w:p w14:paraId="67F8527B" w14:textId="77777777" w:rsidR="00085F1B" w:rsidRDefault="00085F1B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BB6"/>
    <w:multiLevelType w:val="hybridMultilevel"/>
    <w:tmpl w:val="E210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0C8B"/>
    <w:multiLevelType w:val="hybridMultilevel"/>
    <w:tmpl w:val="D5B8A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A0D9A"/>
    <w:multiLevelType w:val="hybridMultilevel"/>
    <w:tmpl w:val="EF06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56772A"/>
    <w:multiLevelType w:val="hybridMultilevel"/>
    <w:tmpl w:val="9D649B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554CC"/>
    <w:multiLevelType w:val="hybridMultilevel"/>
    <w:tmpl w:val="83C0C6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652DE0"/>
    <w:multiLevelType w:val="hybridMultilevel"/>
    <w:tmpl w:val="CDB4F2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46544"/>
    <w:multiLevelType w:val="hybridMultilevel"/>
    <w:tmpl w:val="776848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05076"/>
    <w:multiLevelType w:val="hybridMultilevel"/>
    <w:tmpl w:val="0BA640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ADE4ADC"/>
    <w:multiLevelType w:val="hybridMultilevel"/>
    <w:tmpl w:val="3E8E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0643C"/>
    <w:multiLevelType w:val="hybridMultilevel"/>
    <w:tmpl w:val="1F7C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77EDE"/>
    <w:multiLevelType w:val="hybridMultilevel"/>
    <w:tmpl w:val="BD48F7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CF6C74"/>
    <w:multiLevelType w:val="hybridMultilevel"/>
    <w:tmpl w:val="E64A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63454"/>
    <w:multiLevelType w:val="hybridMultilevel"/>
    <w:tmpl w:val="76C003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F29CA"/>
    <w:multiLevelType w:val="hybridMultilevel"/>
    <w:tmpl w:val="ED28BE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26756">
    <w:abstractNumId w:val="2"/>
  </w:num>
  <w:num w:numId="2" w16cid:durableId="1901791024">
    <w:abstractNumId w:val="8"/>
  </w:num>
  <w:num w:numId="3" w16cid:durableId="561451699">
    <w:abstractNumId w:val="5"/>
  </w:num>
  <w:num w:numId="4" w16cid:durableId="261767882">
    <w:abstractNumId w:val="12"/>
  </w:num>
  <w:num w:numId="5" w16cid:durableId="2091803722">
    <w:abstractNumId w:val="6"/>
  </w:num>
  <w:num w:numId="6" w16cid:durableId="1590039534">
    <w:abstractNumId w:val="17"/>
  </w:num>
  <w:num w:numId="7" w16cid:durableId="191848765">
    <w:abstractNumId w:val="3"/>
  </w:num>
  <w:num w:numId="8" w16cid:durableId="1440180289">
    <w:abstractNumId w:val="1"/>
  </w:num>
  <w:num w:numId="9" w16cid:durableId="1773892727">
    <w:abstractNumId w:val="15"/>
  </w:num>
  <w:num w:numId="10" w16cid:durableId="1966495874">
    <w:abstractNumId w:val="13"/>
  </w:num>
  <w:num w:numId="11" w16cid:durableId="1658991215">
    <w:abstractNumId w:val="18"/>
  </w:num>
  <w:num w:numId="12" w16cid:durableId="1411003687">
    <w:abstractNumId w:val="14"/>
  </w:num>
  <w:num w:numId="13" w16cid:durableId="1743018624">
    <w:abstractNumId w:val="4"/>
  </w:num>
  <w:num w:numId="14" w16cid:durableId="139426018">
    <w:abstractNumId w:val="7"/>
  </w:num>
  <w:num w:numId="15" w16cid:durableId="105319226">
    <w:abstractNumId w:val="16"/>
  </w:num>
  <w:num w:numId="16" w16cid:durableId="845051063">
    <w:abstractNumId w:val="0"/>
  </w:num>
  <w:num w:numId="17" w16cid:durableId="337467222">
    <w:abstractNumId w:val="10"/>
  </w:num>
  <w:num w:numId="18" w16cid:durableId="1115447273">
    <w:abstractNumId w:val="9"/>
  </w:num>
  <w:num w:numId="19" w16cid:durableId="756444194">
    <w:abstractNumId w:val="19"/>
  </w:num>
  <w:num w:numId="20" w16cid:durableId="746421903">
    <w:abstractNumId w:val="11"/>
  </w:num>
  <w:num w:numId="21" w16cid:durableId="2596792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93"/>
    <w:rsid w:val="00020C11"/>
    <w:rsid w:val="00027399"/>
    <w:rsid w:val="00031865"/>
    <w:rsid w:val="00032793"/>
    <w:rsid w:val="00083B1A"/>
    <w:rsid w:val="00085F1B"/>
    <w:rsid w:val="000879E7"/>
    <w:rsid w:val="000B4116"/>
    <w:rsid w:val="000B53AD"/>
    <w:rsid w:val="000C0F36"/>
    <w:rsid w:val="000C22D5"/>
    <w:rsid w:val="000E1785"/>
    <w:rsid w:val="000E3534"/>
    <w:rsid w:val="000F48D0"/>
    <w:rsid w:val="00112417"/>
    <w:rsid w:val="0013385F"/>
    <w:rsid w:val="00142D43"/>
    <w:rsid w:val="0015503C"/>
    <w:rsid w:val="001A5B41"/>
    <w:rsid w:val="001B348C"/>
    <w:rsid w:val="001C786B"/>
    <w:rsid w:val="001E0AC8"/>
    <w:rsid w:val="001F0CAC"/>
    <w:rsid w:val="002D3616"/>
    <w:rsid w:val="003020CE"/>
    <w:rsid w:val="0030323E"/>
    <w:rsid w:val="003174B0"/>
    <w:rsid w:val="003176EF"/>
    <w:rsid w:val="00320527"/>
    <w:rsid w:val="00326DFA"/>
    <w:rsid w:val="00344B06"/>
    <w:rsid w:val="003602C3"/>
    <w:rsid w:val="00363C3E"/>
    <w:rsid w:val="00366D5E"/>
    <w:rsid w:val="00386050"/>
    <w:rsid w:val="00391F8F"/>
    <w:rsid w:val="003A26CC"/>
    <w:rsid w:val="003A3D5C"/>
    <w:rsid w:val="003A6973"/>
    <w:rsid w:val="003D1C5F"/>
    <w:rsid w:val="003F220B"/>
    <w:rsid w:val="00402AED"/>
    <w:rsid w:val="004145A2"/>
    <w:rsid w:val="004148E3"/>
    <w:rsid w:val="00416311"/>
    <w:rsid w:val="00433FAC"/>
    <w:rsid w:val="00434C46"/>
    <w:rsid w:val="004510C2"/>
    <w:rsid w:val="00464F94"/>
    <w:rsid w:val="00485C32"/>
    <w:rsid w:val="004A3C58"/>
    <w:rsid w:val="004B0798"/>
    <w:rsid w:val="004B6D70"/>
    <w:rsid w:val="004C158F"/>
    <w:rsid w:val="004C6EF0"/>
    <w:rsid w:val="004D23C9"/>
    <w:rsid w:val="005044B3"/>
    <w:rsid w:val="00504AC3"/>
    <w:rsid w:val="0053621D"/>
    <w:rsid w:val="00565899"/>
    <w:rsid w:val="0057248D"/>
    <w:rsid w:val="00576861"/>
    <w:rsid w:val="005B351B"/>
    <w:rsid w:val="005C3BFE"/>
    <w:rsid w:val="00600793"/>
    <w:rsid w:val="00642AA0"/>
    <w:rsid w:val="006576A2"/>
    <w:rsid w:val="00666B2B"/>
    <w:rsid w:val="0068758B"/>
    <w:rsid w:val="006B1013"/>
    <w:rsid w:val="006D3A04"/>
    <w:rsid w:val="0070619B"/>
    <w:rsid w:val="007847DC"/>
    <w:rsid w:val="00787E61"/>
    <w:rsid w:val="008371D3"/>
    <w:rsid w:val="008402E1"/>
    <w:rsid w:val="00861168"/>
    <w:rsid w:val="00883811"/>
    <w:rsid w:val="00891741"/>
    <w:rsid w:val="00891A7F"/>
    <w:rsid w:val="008C208B"/>
    <w:rsid w:val="008F221A"/>
    <w:rsid w:val="00923EC9"/>
    <w:rsid w:val="00935CEB"/>
    <w:rsid w:val="00972E03"/>
    <w:rsid w:val="00984762"/>
    <w:rsid w:val="009947BE"/>
    <w:rsid w:val="009A4FDD"/>
    <w:rsid w:val="009A6757"/>
    <w:rsid w:val="009A6B7C"/>
    <w:rsid w:val="009B5533"/>
    <w:rsid w:val="009B6DF0"/>
    <w:rsid w:val="009E1F75"/>
    <w:rsid w:val="009E37D2"/>
    <w:rsid w:val="009E6D1D"/>
    <w:rsid w:val="009F0D29"/>
    <w:rsid w:val="00A022EE"/>
    <w:rsid w:val="00A064FD"/>
    <w:rsid w:val="00A15027"/>
    <w:rsid w:val="00A174C3"/>
    <w:rsid w:val="00A4199D"/>
    <w:rsid w:val="00A42629"/>
    <w:rsid w:val="00A7466E"/>
    <w:rsid w:val="00A814A0"/>
    <w:rsid w:val="00A918D5"/>
    <w:rsid w:val="00A9712A"/>
    <w:rsid w:val="00AB30A5"/>
    <w:rsid w:val="00AB7281"/>
    <w:rsid w:val="00AC08C5"/>
    <w:rsid w:val="00AC392D"/>
    <w:rsid w:val="00AD6E8A"/>
    <w:rsid w:val="00AE5306"/>
    <w:rsid w:val="00AE5F35"/>
    <w:rsid w:val="00B04A97"/>
    <w:rsid w:val="00B27C43"/>
    <w:rsid w:val="00B32550"/>
    <w:rsid w:val="00B45BB9"/>
    <w:rsid w:val="00B82E48"/>
    <w:rsid w:val="00B937AE"/>
    <w:rsid w:val="00BA5766"/>
    <w:rsid w:val="00BB2B0F"/>
    <w:rsid w:val="00BC2088"/>
    <w:rsid w:val="00BD1BD7"/>
    <w:rsid w:val="00BD1E42"/>
    <w:rsid w:val="00BD7856"/>
    <w:rsid w:val="00BE7C78"/>
    <w:rsid w:val="00BF401E"/>
    <w:rsid w:val="00C8309B"/>
    <w:rsid w:val="00C83721"/>
    <w:rsid w:val="00C845B3"/>
    <w:rsid w:val="00C86044"/>
    <w:rsid w:val="00CB390E"/>
    <w:rsid w:val="00D136D9"/>
    <w:rsid w:val="00D21C95"/>
    <w:rsid w:val="00D25570"/>
    <w:rsid w:val="00D31E86"/>
    <w:rsid w:val="00D33A35"/>
    <w:rsid w:val="00D448B4"/>
    <w:rsid w:val="00D46183"/>
    <w:rsid w:val="00D72C1D"/>
    <w:rsid w:val="00D86669"/>
    <w:rsid w:val="00D90515"/>
    <w:rsid w:val="00DA1711"/>
    <w:rsid w:val="00DD231E"/>
    <w:rsid w:val="00DD6FA0"/>
    <w:rsid w:val="00DF410F"/>
    <w:rsid w:val="00E172FC"/>
    <w:rsid w:val="00E465B2"/>
    <w:rsid w:val="00E728EB"/>
    <w:rsid w:val="00EC1F46"/>
    <w:rsid w:val="00ED0AC9"/>
    <w:rsid w:val="00EE082B"/>
    <w:rsid w:val="00F15874"/>
    <w:rsid w:val="00F328FA"/>
    <w:rsid w:val="00F757CB"/>
    <w:rsid w:val="00FA41E2"/>
    <w:rsid w:val="00FB2A8E"/>
    <w:rsid w:val="00FC1406"/>
    <w:rsid w:val="00FD578D"/>
    <w:rsid w:val="00FE0E88"/>
    <w:rsid w:val="00FE6A2D"/>
    <w:rsid w:val="00FF3837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5D9B9"/>
  <w15:chartTrackingRefBased/>
  <w15:docId w15:val="{0F7518E3-900A-4711-8CA4-12C312E5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4F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D2"/>
    <w:rPr>
      <w:rFonts w:ascii="Courier New" w:eastAsia="Times New Roman" w:hAnsi="Courier New" w:cs="Courier New"/>
      <w:sz w:val="20"/>
      <w:szCs w:val="20"/>
      <w:lang w:val="en-MX"/>
    </w:rPr>
  </w:style>
  <w:style w:type="character" w:styleId="HTMLCode">
    <w:name w:val="HTML Code"/>
    <w:basedOn w:val="DefaultParagraphFont"/>
    <w:uiPriority w:val="99"/>
    <w:semiHidden/>
    <w:unhideWhenUsed/>
    <w:rsid w:val="009E37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37D2"/>
  </w:style>
  <w:style w:type="character" w:customStyle="1" w:styleId="kt">
    <w:name w:val="kt"/>
    <w:basedOn w:val="DefaultParagraphFont"/>
    <w:rsid w:val="00BF401E"/>
  </w:style>
  <w:style w:type="character" w:customStyle="1" w:styleId="w">
    <w:name w:val="w"/>
    <w:basedOn w:val="DefaultParagraphFont"/>
    <w:rsid w:val="00BF401E"/>
  </w:style>
  <w:style w:type="character" w:customStyle="1" w:styleId="n">
    <w:name w:val="n"/>
    <w:basedOn w:val="DefaultParagraphFont"/>
    <w:rsid w:val="00BF401E"/>
  </w:style>
  <w:style w:type="character" w:customStyle="1" w:styleId="o">
    <w:name w:val="o"/>
    <w:basedOn w:val="DefaultParagraphFont"/>
    <w:rsid w:val="00BF401E"/>
  </w:style>
  <w:style w:type="character" w:customStyle="1" w:styleId="kc">
    <w:name w:val="kc"/>
    <w:basedOn w:val="DefaultParagraphFont"/>
    <w:rsid w:val="00BF401E"/>
  </w:style>
  <w:style w:type="character" w:customStyle="1" w:styleId="p">
    <w:name w:val="p"/>
    <w:basedOn w:val="DefaultParagraphFont"/>
    <w:rsid w:val="00BF401E"/>
  </w:style>
  <w:style w:type="character" w:customStyle="1" w:styleId="na">
    <w:name w:val="na"/>
    <w:basedOn w:val="DefaultParagraphFont"/>
    <w:rsid w:val="00BF401E"/>
  </w:style>
  <w:style w:type="character" w:customStyle="1" w:styleId="mi">
    <w:name w:val="mi"/>
    <w:basedOn w:val="DefaultParagraphFont"/>
    <w:rsid w:val="00BF4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DAD1E-C5F1-884C-B7C0-7D33852A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C:\Users\ae_hu\OneDrive\Documentos\Custom Office Templates\2019_actividad_info1.dotx</Template>
  <TotalTime>5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7</cp:revision>
  <cp:lastPrinted>2023-10-25T13:45:00Z</cp:lastPrinted>
  <dcterms:created xsi:type="dcterms:W3CDTF">2023-10-25T13:45:00Z</dcterms:created>
  <dcterms:modified xsi:type="dcterms:W3CDTF">2023-10-25T13:51:00Z</dcterms:modified>
</cp:coreProperties>
</file>