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231B" w14:textId="1D67D7EC" w:rsidR="00344B06" w:rsidRPr="00043179" w:rsidRDefault="008B61A6" w:rsidP="00E465B2">
      <w:pPr>
        <w:jc w:val="center"/>
        <w:rPr>
          <w:rFonts w:ascii="Helvetica" w:hAnsi="Helvetica" w:cs="Helvetica"/>
          <w:lang w:val="es-MX"/>
        </w:rPr>
      </w:pPr>
      <w:proofErr w:type="spellStart"/>
      <w:r w:rsidRPr="00043179">
        <w:rPr>
          <w:rFonts w:ascii="Helvetica" w:hAnsi="Helvetica" w:cs="Helvetica"/>
          <w:lang w:val="es-MX"/>
        </w:rPr>
        <w:t>Computer</w:t>
      </w:r>
      <w:proofErr w:type="spellEnd"/>
      <w:r w:rsidRPr="00043179">
        <w:rPr>
          <w:rFonts w:ascii="Helvetica" w:hAnsi="Helvetica" w:cs="Helvetica"/>
          <w:lang w:val="es-MX"/>
        </w:rPr>
        <w:t xml:space="preserve"> </w:t>
      </w:r>
      <w:proofErr w:type="spellStart"/>
      <w:r w:rsidRPr="00043179">
        <w:rPr>
          <w:rFonts w:ascii="Helvetica" w:hAnsi="Helvetica" w:cs="Helvetica"/>
          <w:lang w:val="es-MX"/>
        </w:rPr>
        <w:t>Science</w:t>
      </w:r>
      <w:proofErr w:type="spellEnd"/>
      <w:r w:rsidR="00320527" w:rsidRPr="00043179">
        <w:rPr>
          <w:rFonts w:ascii="Helvetica" w:hAnsi="Helvetica" w:cs="Helvetica"/>
          <w:lang w:val="es-MX"/>
        </w:rPr>
        <w:t xml:space="preserve"> I – Prepa </w:t>
      </w:r>
      <w:proofErr w:type="spellStart"/>
      <w:r w:rsidR="00320527" w:rsidRPr="00043179">
        <w:rPr>
          <w:rFonts w:ascii="Helvetica" w:hAnsi="Helvetica" w:cs="Helvetica"/>
          <w:lang w:val="es-MX"/>
        </w:rPr>
        <w:t>Tec</w:t>
      </w:r>
      <w:proofErr w:type="spellEnd"/>
      <w:r w:rsidR="00320527" w:rsidRPr="00043179">
        <w:rPr>
          <w:rFonts w:ascii="Helvetica" w:hAnsi="Helvetica" w:cs="Helvetica"/>
          <w:lang w:val="es-MX"/>
        </w:rPr>
        <w:t xml:space="preserve"> Campus Eugenio Garza Lagüera</w:t>
      </w:r>
      <w:r w:rsidR="00320527" w:rsidRPr="00043179">
        <w:rPr>
          <w:rFonts w:ascii="Helvetica" w:hAnsi="Helvetica" w:cs="Helvetica"/>
          <w:lang w:val="es-MX"/>
        </w:rPr>
        <w:br/>
      </w:r>
      <w:r w:rsidRPr="00043179">
        <w:rPr>
          <w:rFonts w:ascii="Helvetica" w:hAnsi="Helvetica" w:cs="Helvetica"/>
          <w:lang w:val="es-MX"/>
        </w:rPr>
        <w:t xml:space="preserve">2nd </w:t>
      </w:r>
      <w:proofErr w:type="spellStart"/>
      <w:r w:rsidRPr="00043179">
        <w:rPr>
          <w:rFonts w:ascii="Helvetica" w:hAnsi="Helvetica" w:cs="Helvetica"/>
          <w:lang w:val="es-MX"/>
        </w:rPr>
        <w:t>Partial</w:t>
      </w:r>
      <w:proofErr w:type="spellEnd"/>
      <w:r w:rsidRPr="00043179">
        <w:rPr>
          <w:rFonts w:ascii="Helvetica" w:hAnsi="Helvetica" w:cs="Helvetica"/>
          <w:lang w:val="es-MX"/>
        </w:rPr>
        <w:t xml:space="preserve"> </w:t>
      </w:r>
      <w:proofErr w:type="spellStart"/>
      <w:r w:rsidRPr="00043179">
        <w:rPr>
          <w:rFonts w:ascii="Helvetica" w:hAnsi="Helvetica" w:cs="Helvetica"/>
          <w:lang w:val="es-MX"/>
        </w:rPr>
        <w:t>Lab</w:t>
      </w:r>
      <w:proofErr w:type="spellEnd"/>
      <w:r w:rsidR="002B5DDE" w:rsidRPr="00043179">
        <w:rPr>
          <w:rFonts w:ascii="Helvetica" w:hAnsi="Helvetica" w:cs="Helvetica"/>
          <w:lang w:val="es-MX"/>
        </w:rPr>
        <w:t xml:space="preserve"> </w:t>
      </w:r>
      <w:r w:rsidR="002B5DDE" w:rsidRPr="00043179">
        <w:rPr>
          <w:rFonts w:ascii="Helvetica" w:hAnsi="Helvetica" w:cs="Helvetica"/>
          <w:lang w:val="es-MX"/>
        </w:rPr>
        <w:sym w:font="Wingdings" w:char="F0E0"/>
      </w:r>
      <w:r w:rsidR="002B5DDE" w:rsidRPr="00043179">
        <w:rPr>
          <w:rFonts w:ascii="Helvetica" w:hAnsi="Helvetica" w:cs="Helvetica"/>
          <w:lang w:val="es-MX"/>
        </w:rPr>
        <w:t xml:space="preserve"> </w:t>
      </w:r>
      <w:proofErr w:type="spellStart"/>
      <w:r w:rsidR="002B5DDE" w:rsidRPr="00043179">
        <w:rPr>
          <w:rFonts w:ascii="Helvetica" w:hAnsi="Helvetica" w:cs="Helvetica"/>
          <w:lang w:val="es-MX"/>
        </w:rPr>
        <w:t>Part</w:t>
      </w:r>
      <w:proofErr w:type="spellEnd"/>
      <w:r w:rsidR="002B5DDE" w:rsidRPr="00043179">
        <w:rPr>
          <w:rFonts w:ascii="Helvetica" w:hAnsi="Helvetica" w:cs="Helvetica"/>
          <w:lang w:val="es-MX"/>
        </w:rPr>
        <w:t xml:space="preserve"> 1</w:t>
      </w:r>
    </w:p>
    <w:p w14:paraId="07EE8465" w14:textId="6CD8D13D" w:rsidR="00B47B47" w:rsidRPr="008A09C8" w:rsidRDefault="00B47B47" w:rsidP="00020C11">
      <w:pPr>
        <w:rPr>
          <w:rFonts w:ascii="Helvetica" w:hAnsi="Helvetica" w:cs="Helvetica"/>
          <w:b/>
          <w:bCs/>
          <w:u w:val="single"/>
        </w:rPr>
      </w:pPr>
      <w:r w:rsidRPr="008A09C8">
        <w:rPr>
          <w:rFonts w:ascii="Helvetica" w:hAnsi="Helvetica" w:cs="Helvetica"/>
          <w:b/>
          <w:bCs/>
          <w:u w:val="single"/>
        </w:rPr>
        <w:t xml:space="preserve">Problem </w:t>
      </w:r>
      <w:r w:rsidR="00692080" w:rsidRPr="008A09C8">
        <w:rPr>
          <w:rFonts w:ascii="Helvetica" w:hAnsi="Helvetica" w:cs="Helvetica"/>
          <w:b/>
          <w:bCs/>
          <w:u w:val="single"/>
        </w:rPr>
        <w:t>1</w:t>
      </w:r>
      <w:r w:rsidR="006100BA">
        <w:rPr>
          <w:rFonts w:ascii="Helvetica" w:hAnsi="Helvetica" w:cs="Helvetica"/>
          <w:b/>
          <w:bCs/>
          <w:u w:val="single"/>
        </w:rPr>
        <w:t>: A terrible password</w:t>
      </w:r>
    </w:p>
    <w:p w14:paraId="5FEAC0C3" w14:textId="37C27718" w:rsidR="00D277A2" w:rsidRDefault="008B6185" w:rsidP="00020C11">
      <w:pPr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>Using passwords based on your personal information, such as name, country of origin</w:t>
      </w:r>
      <w:r w:rsidR="00217F74">
        <w:rPr>
          <w:rFonts w:ascii="Helvetica" w:hAnsi="Helvetica" w:cs="Helvetica"/>
          <w:i/>
          <w:iCs/>
        </w:rPr>
        <w:t xml:space="preserve"> or favorite hobby</w:t>
      </w:r>
      <w:r>
        <w:rPr>
          <w:rFonts w:ascii="Helvetica" w:hAnsi="Helvetica" w:cs="Helvetica"/>
          <w:i/>
          <w:iCs/>
        </w:rPr>
        <w:t xml:space="preserve"> is a terrible idea. Any hacker can use social engineering and tools like Johnny (</w:t>
      </w:r>
      <w:hyperlink r:id="rId8" w:history="1">
        <w:r w:rsidRPr="008A79A2">
          <w:rPr>
            <w:rStyle w:val="Hyperlink"/>
            <w:rFonts w:ascii="Helvetica" w:hAnsi="Helvetica" w:cs="Helvetica"/>
            <w:i/>
            <w:iCs/>
          </w:rPr>
          <w:t>https://www.youtube.com/watch?v=C9wP49Z2JBQ</w:t>
        </w:r>
      </w:hyperlink>
      <w:r>
        <w:rPr>
          <w:rFonts w:ascii="Helvetica" w:hAnsi="Helvetica" w:cs="Helvetica"/>
          <w:i/>
          <w:iCs/>
        </w:rPr>
        <w:t xml:space="preserve">) to </w:t>
      </w:r>
      <w:r w:rsidR="00D277A2">
        <w:rPr>
          <w:rFonts w:ascii="Helvetica" w:hAnsi="Helvetica" w:cs="Helvetica"/>
          <w:i/>
          <w:iCs/>
        </w:rPr>
        <w:t>crack</w:t>
      </w:r>
      <w:r>
        <w:rPr>
          <w:rFonts w:ascii="Helvetica" w:hAnsi="Helvetica" w:cs="Helvetica"/>
          <w:i/>
          <w:iCs/>
        </w:rPr>
        <w:t xml:space="preserve"> your password. </w:t>
      </w:r>
    </w:p>
    <w:p w14:paraId="6CD65AAD" w14:textId="6F3585B0" w:rsidR="001049AC" w:rsidRPr="00B04459" w:rsidRDefault="001049AC" w:rsidP="00020C11">
      <w:p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Build a program that asks for three inputs from the keyboard</w:t>
      </w:r>
    </w:p>
    <w:p w14:paraId="554E99E4" w14:textId="77777777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Your first name</w:t>
      </w:r>
    </w:p>
    <w:p w14:paraId="0ED46BF1" w14:textId="77777777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Last name</w:t>
      </w:r>
    </w:p>
    <w:p w14:paraId="4E0DBA27" w14:textId="17833A58" w:rsidR="001049AC" w:rsidRPr="00B04459" w:rsidRDefault="001049AC" w:rsidP="001049AC">
      <w:pPr>
        <w:pStyle w:val="ListParagraph"/>
        <w:numPr>
          <w:ilvl w:val="0"/>
          <w:numId w:val="22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Your birthday in the following </w:t>
      </w:r>
      <w:r w:rsidR="00B04459">
        <w:rPr>
          <w:rFonts w:ascii="Helvetica" w:hAnsi="Helvetica" w:cs="Helvetica"/>
        </w:rPr>
        <w:t xml:space="preserve">date format: </w:t>
      </w:r>
      <w:r w:rsidRPr="00B04459">
        <w:rPr>
          <w:rFonts w:ascii="Helvetica" w:hAnsi="Helvetica" w:cs="Helvetica"/>
        </w:rPr>
        <w:t>dd/mm/</w:t>
      </w:r>
      <w:proofErr w:type="spellStart"/>
      <w:r w:rsidRPr="00B04459">
        <w:rPr>
          <w:rFonts w:ascii="Helvetica" w:hAnsi="Helvetica" w:cs="Helvetica"/>
        </w:rPr>
        <w:t>yyyy</w:t>
      </w:r>
      <w:proofErr w:type="spellEnd"/>
    </w:p>
    <w:p w14:paraId="34A62109" w14:textId="759193AF" w:rsidR="008B6185" w:rsidRPr="00B04459" w:rsidRDefault="008B6185" w:rsidP="008B6185">
      <w:p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Then, it </w:t>
      </w:r>
      <w:r w:rsidR="002C6F1B">
        <w:rPr>
          <w:rFonts w:ascii="Helvetica" w:hAnsi="Helvetica" w:cs="Helvetica"/>
        </w:rPr>
        <w:t xml:space="preserve">should print to the console </w:t>
      </w:r>
      <w:r w:rsidRPr="00B04459">
        <w:rPr>
          <w:rFonts w:ascii="Helvetica" w:hAnsi="Helvetica" w:cs="Helvetica"/>
        </w:rPr>
        <w:t>a password using the following pattern:</w:t>
      </w:r>
    </w:p>
    <w:p w14:paraId="49B95BFD" w14:textId="56DA15E9" w:rsidR="008B6185" w:rsidRP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First two digits of </w:t>
      </w:r>
      <w:r w:rsidR="00B04459">
        <w:rPr>
          <w:rFonts w:ascii="Helvetica" w:hAnsi="Helvetica" w:cs="Helvetica"/>
        </w:rPr>
        <w:t xml:space="preserve">the </w:t>
      </w:r>
      <w:r w:rsidRPr="00B04459">
        <w:rPr>
          <w:rFonts w:ascii="Helvetica" w:hAnsi="Helvetica" w:cs="Helvetica"/>
        </w:rPr>
        <w:t>first name</w:t>
      </w:r>
      <w:r w:rsidR="00012BEF">
        <w:rPr>
          <w:rFonts w:ascii="Helvetica" w:hAnsi="Helvetica" w:cs="Helvetica"/>
        </w:rPr>
        <w:t xml:space="preserve"> </w:t>
      </w:r>
      <w:r w:rsidR="000D3D0C">
        <w:rPr>
          <w:rFonts w:ascii="Helvetica" w:hAnsi="Helvetica" w:cs="Helvetica"/>
        </w:rPr>
        <w:t xml:space="preserve">in </w:t>
      </w:r>
      <w:r w:rsidR="00AC4CF7">
        <w:rPr>
          <w:rFonts w:ascii="Helvetica" w:hAnsi="Helvetica" w:cs="Helvetica"/>
        </w:rPr>
        <w:t>lowercase</w:t>
      </w:r>
    </w:p>
    <w:p w14:paraId="198C068E" w14:textId="39E3E123" w:rsid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2 digits </w:t>
      </w:r>
      <w:r w:rsidR="003732A9">
        <w:rPr>
          <w:rFonts w:ascii="Helvetica" w:hAnsi="Helvetica" w:cs="Helvetica"/>
        </w:rPr>
        <w:t>of the</w:t>
      </w:r>
      <w:r w:rsidRPr="00B04459">
        <w:rPr>
          <w:rFonts w:ascii="Helvetica" w:hAnsi="Helvetica" w:cs="Helvetica"/>
        </w:rPr>
        <w:t xml:space="preserve"> month</w:t>
      </w:r>
    </w:p>
    <w:p w14:paraId="711E7106" w14:textId="305FE074" w:rsidR="008B6185" w:rsidRPr="00B04459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 xml:space="preserve">4 digits </w:t>
      </w:r>
      <w:r w:rsidR="003732A9">
        <w:rPr>
          <w:rFonts w:ascii="Helvetica" w:hAnsi="Helvetica" w:cs="Helvetica"/>
        </w:rPr>
        <w:t>of the month</w:t>
      </w:r>
    </w:p>
    <w:p w14:paraId="599B562D" w14:textId="1C837DF6" w:rsidR="008B6185" w:rsidRDefault="008B6185" w:rsidP="008B6185">
      <w:pPr>
        <w:pStyle w:val="ListParagraph"/>
        <w:numPr>
          <w:ilvl w:val="0"/>
          <w:numId w:val="24"/>
        </w:numPr>
        <w:rPr>
          <w:rFonts w:ascii="Helvetica" w:hAnsi="Helvetica" w:cs="Helvetica"/>
        </w:rPr>
      </w:pPr>
      <w:r w:rsidRPr="00B04459">
        <w:rPr>
          <w:rFonts w:ascii="Helvetica" w:hAnsi="Helvetica" w:cs="Helvetica"/>
        </w:rPr>
        <w:t>Last name</w:t>
      </w:r>
    </w:p>
    <w:p w14:paraId="7B83F5A5" w14:textId="0D1BFA2C" w:rsidR="002C6F1B" w:rsidRDefault="002C6F1B" w:rsidP="002C6F1B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Challenge!</w:t>
      </w:r>
    </w:p>
    <w:p w14:paraId="05591153" w14:textId="36D24AFD" w:rsidR="002C6F1B" w:rsidRPr="002C6F1B" w:rsidRDefault="00AC4CF7" w:rsidP="002C6F1B">
      <w:pPr>
        <w:pStyle w:val="ListParagraph"/>
        <w:numPr>
          <w:ilvl w:val="0"/>
          <w:numId w:val="2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Validating date inputs is complicated. For once, not all months have the same number of </w:t>
      </w:r>
      <w:r w:rsidR="00270014">
        <w:rPr>
          <w:rFonts w:ascii="Helvetica" w:hAnsi="Helvetica" w:cs="Helvetica"/>
        </w:rPr>
        <w:t>days</w:t>
      </w:r>
      <w:r w:rsidR="008F2FD1">
        <w:rPr>
          <w:rFonts w:ascii="Helvetica" w:hAnsi="Helvetica" w:cs="Helvetica"/>
        </w:rPr>
        <w:t xml:space="preserve">: </w:t>
      </w:r>
      <w:proofErr w:type="gramStart"/>
      <w:r w:rsidR="008F2FD1">
        <w:rPr>
          <w:rFonts w:ascii="Helvetica" w:hAnsi="Helvetica" w:cs="Helvetica"/>
        </w:rPr>
        <w:t>January has</w:t>
      </w:r>
      <w:proofErr w:type="gramEnd"/>
      <w:r w:rsidR="008F2FD1">
        <w:rPr>
          <w:rFonts w:ascii="Helvetica" w:hAnsi="Helvetica" w:cs="Helvetica"/>
        </w:rPr>
        <w:t xml:space="preserve"> 31, and September has 30.</w:t>
      </w:r>
      <w:r>
        <w:rPr>
          <w:rFonts w:ascii="Helvetica" w:hAnsi="Helvetica" w:cs="Helvetica"/>
        </w:rPr>
        <w:t xml:space="preserve"> Can you think of 5 validations that you would need to do on a date </w:t>
      </w:r>
      <w:r w:rsidR="00B3413B">
        <w:rPr>
          <w:rFonts w:ascii="Helvetica" w:hAnsi="Helvetica" w:cs="Helvetica"/>
        </w:rPr>
        <w:t xml:space="preserve">written using the </w:t>
      </w:r>
      <w:r>
        <w:rPr>
          <w:rFonts w:ascii="Helvetica" w:hAnsi="Helvetica" w:cs="Helvetica"/>
        </w:rPr>
        <w:t>dd/mm/</w:t>
      </w:r>
      <w:proofErr w:type="spellStart"/>
      <w:r>
        <w:rPr>
          <w:rFonts w:ascii="Helvetica" w:hAnsi="Helvetica" w:cs="Helvetica"/>
        </w:rPr>
        <w:t>yyyy</w:t>
      </w:r>
      <w:proofErr w:type="spellEnd"/>
      <w:r>
        <w:rPr>
          <w:rFonts w:ascii="Helvetica" w:hAnsi="Helvetica" w:cs="Helvetica"/>
        </w:rPr>
        <w:t xml:space="preserve"> format? Write them down in your notebook.</w:t>
      </w:r>
    </w:p>
    <w:p w14:paraId="64284993" w14:textId="4E0D5649" w:rsidR="003732A9" w:rsidRDefault="003732A9" w:rsidP="003732A9">
      <w:pPr>
        <w:rPr>
          <w:rFonts w:ascii="Helvetica" w:hAnsi="Helvetica" w:cs="Helvetica"/>
          <w:b/>
          <w:bCs/>
        </w:rPr>
      </w:pPr>
    </w:p>
    <w:p w14:paraId="70B40E6D" w14:textId="18BA3350" w:rsidR="00B47B47" w:rsidRPr="008A09C8" w:rsidRDefault="00B47B47" w:rsidP="003732A9">
      <w:pPr>
        <w:rPr>
          <w:rFonts w:ascii="Helvetica" w:hAnsi="Helvetica" w:cs="Helvetica"/>
          <w:b/>
          <w:bCs/>
          <w:u w:val="single"/>
        </w:rPr>
      </w:pPr>
      <w:r w:rsidRPr="008A09C8">
        <w:rPr>
          <w:rFonts w:ascii="Helvetica" w:hAnsi="Helvetica" w:cs="Helvetica"/>
          <w:b/>
          <w:bCs/>
          <w:u w:val="single"/>
        </w:rPr>
        <w:t xml:space="preserve">Problem </w:t>
      </w:r>
      <w:r w:rsidR="00692080" w:rsidRPr="008A09C8">
        <w:rPr>
          <w:rFonts w:ascii="Helvetica" w:hAnsi="Helvetica" w:cs="Helvetica"/>
          <w:b/>
          <w:bCs/>
          <w:u w:val="single"/>
        </w:rPr>
        <w:t>2</w:t>
      </w:r>
      <w:r w:rsidR="006100BA">
        <w:rPr>
          <w:rFonts w:ascii="Helvetica" w:hAnsi="Helvetica" w:cs="Helvetica"/>
          <w:b/>
          <w:bCs/>
          <w:u w:val="single"/>
        </w:rPr>
        <w:t>: Minimum requirements for voting</w:t>
      </w:r>
    </w:p>
    <w:p w14:paraId="784D8C7E" w14:textId="35B2BBD8" w:rsidR="00991A33" w:rsidRDefault="00991A33" w:rsidP="003732A9">
      <w:pPr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 xml:space="preserve">In most countries around the world, voting on your local elections through an online </w:t>
      </w:r>
      <w:r w:rsidR="00B47B47">
        <w:rPr>
          <w:rFonts w:ascii="Helvetica" w:hAnsi="Helvetica" w:cs="Helvetica"/>
          <w:i/>
          <w:iCs/>
        </w:rPr>
        <w:t>portal</w:t>
      </w:r>
      <w:r>
        <w:rPr>
          <w:rFonts w:ascii="Helvetica" w:hAnsi="Helvetica" w:cs="Helvetica"/>
          <w:i/>
          <w:iCs/>
        </w:rPr>
        <w:t xml:space="preserve"> is not allowed.</w:t>
      </w:r>
      <w:r w:rsidR="00712F3B">
        <w:rPr>
          <w:rFonts w:ascii="Helvetica" w:hAnsi="Helvetica" w:cs="Helvetica"/>
          <w:i/>
          <w:iCs/>
        </w:rPr>
        <w:t xml:space="preserve"> In 2023, this</w:t>
      </w:r>
      <w:r w:rsidR="00B47B47">
        <w:rPr>
          <w:rFonts w:ascii="Helvetica" w:hAnsi="Helvetica" w:cs="Helvetica"/>
          <w:i/>
          <w:iCs/>
        </w:rPr>
        <w:t xml:space="preserve"> seems so backward… but is there a good reason for it?</w:t>
      </w:r>
      <w:r>
        <w:rPr>
          <w:rFonts w:ascii="Helvetica" w:hAnsi="Helvetica" w:cs="Helvetica"/>
          <w:i/>
          <w:iCs/>
        </w:rPr>
        <w:t xml:space="preserve"> </w:t>
      </w:r>
      <w:hyperlink r:id="rId9" w:history="1">
        <w:r w:rsidRPr="008A79A2">
          <w:rPr>
            <w:rStyle w:val="Hyperlink"/>
            <w:rFonts w:ascii="Helvetica" w:hAnsi="Helvetica" w:cs="Helvetica"/>
            <w:i/>
            <w:iCs/>
          </w:rPr>
          <w:t>https://www.youtube.com/watch?v=LkH2r-sNjQs</w:t>
        </w:r>
      </w:hyperlink>
    </w:p>
    <w:p w14:paraId="108AE809" w14:textId="5EACD0A5" w:rsidR="00B47B47" w:rsidRDefault="00712F3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Build a program that will be used at a voting booth to allow a citizen to vote in a local election or not. Only people who meet ALL the conditions can cast their vote:</w:t>
      </w:r>
    </w:p>
    <w:p w14:paraId="11174C23" w14:textId="32E76F6D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be at least 18 years old.</w:t>
      </w:r>
    </w:p>
    <w:p w14:paraId="73AA7000" w14:textId="566DD388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be a Mexican resident.</w:t>
      </w:r>
    </w:p>
    <w:p w14:paraId="4E58EC83" w14:textId="2662DF78" w:rsidR="00712F3B" w:rsidRDefault="00712F3B" w:rsidP="00712F3B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The person must live in the zip code range of 64700 to 64790.</w:t>
      </w:r>
    </w:p>
    <w:p w14:paraId="3A23B6A4" w14:textId="585FAF67" w:rsidR="00231FBD" w:rsidRPr="00231FBD" w:rsidRDefault="00231FBD" w:rsidP="00231FBD">
      <w:pPr>
        <w:pStyle w:val="ListParagraph"/>
        <w:numPr>
          <w:ilvl w:val="0"/>
          <w:numId w:val="2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Must have a valid ID number. A valid ID number consists of 5 characters, starting with the letter Z, followed by 4 numbers. For example: Z0123.</w:t>
      </w:r>
    </w:p>
    <w:p w14:paraId="2EFAF8C3" w14:textId="2E46ECE3" w:rsidR="00F80D59" w:rsidRPr="008B6185" w:rsidRDefault="00F80D59">
      <w:pPr>
        <w:rPr>
          <w:rFonts w:ascii="Helvetica" w:hAnsi="Helvetica" w:cs="Helvetica"/>
        </w:rPr>
      </w:pPr>
    </w:p>
    <w:sectPr w:rsidR="00F80D59" w:rsidRPr="008B6185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6AC1" w14:textId="77777777" w:rsidR="00B36F81" w:rsidRDefault="00B36F81" w:rsidP="00787E61">
      <w:pPr>
        <w:spacing w:after="0" w:line="240" w:lineRule="auto"/>
      </w:pPr>
      <w:r>
        <w:separator/>
      </w:r>
    </w:p>
  </w:endnote>
  <w:endnote w:type="continuationSeparator" w:id="0">
    <w:p w14:paraId="5E370B1D" w14:textId="77777777" w:rsidR="00B36F81" w:rsidRDefault="00B36F81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2AC7" w14:textId="77777777" w:rsidR="00B36F81" w:rsidRDefault="00B36F81" w:rsidP="00787E61">
      <w:pPr>
        <w:spacing w:after="0" w:line="240" w:lineRule="auto"/>
      </w:pPr>
      <w:r>
        <w:separator/>
      </w:r>
    </w:p>
  </w:footnote>
  <w:footnote w:type="continuationSeparator" w:id="0">
    <w:p w14:paraId="4BC956C9" w14:textId="77777777" w:rsidR="00B36F81" w:rsidRDefault="00B36F81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B7E"/>
    <w:multiLevelType w:val="hybridMultilevel"/>
    <w:tmpl w:val="1298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64E4"/>
    <w:multiLevelType w:val="hybridMultilevel"/>
    <w:tmpl w:val="B44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C8B"/>
    <w:multiLevelType w:val="hybridMultilevel"/>
    <w:tmpl w:val="D5B8A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554CC"/>
    <w:multiLevelType w:val="hybridMultilevel"/>
    <w:tmpl w:val="83C0C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52DE0"/>
    <w:multiLevelType w:val="hybridMultilevel"/>
    <w:tmpl w:val="CDB4F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46544"/>
    <w:multiLevelType w:val="hybridMultilevel"/>
    <w:tmpl w:val="776848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AB755CF"/>
    <w:multiLevelType w:val="hybridMultilevel"/>
    <w:tmpl w:val="4090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48BB"/>
    <w:multiLevelType w:val="hybridMultilevel"/>
    <w:tmpl w:val="C97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0643C"/>
    <w:multiLevelType w:val="hybridMultilevel"/>
    <w:tmpl w:val="1F7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00CC7"/>
    <w:multiLevelType w:val="hybridMultilevel"/>
    <w:tmpl w:val="BD6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63454"/>
    <w:multiLevelType w:val="hybridMultilevel"/>
    <w:tmpl w:val="76C003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F29CA"/>
    <w:multiLevelType w:val="hybridMultilevel"/>
    <w:tmpl w:val="ED28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6756">
    <w:abstractNumId w:val="4"/>
  </w:num>
  <w:num w:numId="2" w16cid:durableId="1901791024">
    <w:abstractNumId w:val="10"/>
  </w:num>
  <w:num w:numId="3" w16cid:durableId="561451699">
    <w:abstractNumId w:val="7"/>
  </w:num>
  <w:num w:numId="4" w16cid:durableId="261767882">
    <w:abstractNumId w:val="14"/>
  </w:num>
  <w:num w:numId="5" w16cid:durableId="2091803722">
    <w:abstractNumId w:val="8"/>
  </w:num>
  <w:num w:numId="6" w16cid:durableId="1590039534">
    <w:abstractNumId w:val="21"/>
  </w:num>
  <w:num w:numId="7" w16cid:durableId="191848765">
    <w:abstractNumId w:val="5"/>
  </w:num>
  <w:num w:numId="8" w16cid:durableId="1440180289">
    <w:abstractNumId w:val="3"/>
  </w:num>
  <w:num w:numId="9" w16cid:durableId="1773892727">
    <w:abstractNumId w:val="19"/>
  </w:num>
  <w:num w:numId="10" w16cid:durableId="1966495874">
    <w:abstractNumId w:val="15"/>
  </w:num>
  <w:num w:numId="11" w16cid:durableId="1658991215">
    <w:abstractNumId w:val="22"/>
  </w:num>
  <w:num w:numId="12" w16cid:durableId="1411003687">
    <w:abstractNumId w:val="17"/>
  </w:num>
  <w:num w:numId="13" w16cid:durableId="1743018624">
    <w:abstractNumId w:val="6"/>
  </w:num>
  <w:num w:numId="14" w16cid:durableId="139426018">
    <w:abstractNumId w:val="9"/>
  </w:num>
  <w:num w:numId="15" w16cid:durableId="105319226">
    <w:abstractNumId w:val="20"/>
  </w:num>
  <w:num w:numId="16" w16cid:durableId="845051063">
    <w:abstractNumId w:val="0"/>
  </w:num>
  <w:num w:numId="17" w16cid:durableId="337467222">
    <w:abstractNumId w:val="12"/>
  </w:num>
  <w:num w:numId="18" w16cid:durableId="1115447273">
    <w:abstractNumId w:val="11"/>
  </w:num>
  <w:num w:numId="19" w16cid:durableId="756444194">
    <w:abstractNumId w:val="24"/>
  </w:num>
  <w:num w:numId="20" w16cid:durableId="746421903">
    <w:abstractNumId w:val="13"/>
  </w:num>
  <w:num w:numId="21" w16cid:durableId="259679268">
    <w:abstractNumId w:val="25"/>
  </w:num>
  <w:num w:numId="22" w16cid:durableId="1140414975">
    <w:abstractNumId w:val="16"/>
  </w:num>
  <w:num w:numId="23" w16cid:durableId="319047154">
    <w:abstractNumId w:val="1"/>
  </w:num>
  <w:num w:numId="24" w16cid:durableId="1128861576">
    <w:abstractNumId w:val="2"/>
  </w:num>
  <w:num w:numId="25" w16cid:durableId="1796636326">
    <w:abstractNumId w:val="23"/>
  </w:num>
  <w:num w:numId="26" w16cid:durableId="520628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93"/>
    <w:rsid w:val="00012BEF"/>
    <w:rsid w:val="00020C11"/>
    <w:rsid w:val="00027399"/>
    <w:rsid w:val="00027EA0"/>
    <w:rsid w:val="00031865"/>
    <w:rsid w:val="00032793"/>
    <w:rsid w:val="00043179"/>
    <w:rsid w:val="00083B1A"/>
    <w:rsid w:val="000879E7"/>
    <w:rsid w:val="000B4116"/>
    <w:rsid w:val="000B53AD"/>
    <w:rsid w:val="000C22D5"/>
    <w:rsid w:val="000D3D0C"/>
    <w:rsid w:val="000E1785"/>
    <w:rsid w:val="000E3534"/>
    <w:rsid w:val="000F48D0"/>
    <w:rsid w:val="00102686"/>
    <w:rsid w:val="001049AC"/>
    <w:rsid w:val="00112417"/>
    <w:rsid w:val="0013385F"/>
    <w:rsid w:val="00142D43"/>
    <w:rsid w:val="0015503C"/>
    <w:rsid w:val="001828B4"/>
    <w:rsid w:val="001A5B41"/>
    <w:rsid w:val="001B348C"/>
    <w:rsid w:val="001C786B"/>
    <w:rsid w:val="001E0AC8"/>
    <w:rsid w:val="001F0CAC"/>
    <w:rsid w:val="00217F74"/>
    <w:rsid w:val="00231FBD"/>
    <w:rsid w:val="002605DD"/>
    <w:rsid w:val="00270014"/>
    <w:rsid w:val="00272E38"/>
    <w:rsid w:val="002B5DDE"/>
    <w:rsid w:val="002C6F1B"/>
    <w:rsid w:val="002D3616"/>
    <w:rsid w:val="002E4BF7"/>
    <w:rsid w:val="003020CE"/>
    <w:rsid w:val="003174B0"/>
    <w:rsid w:val="003176EF"/>
    <w:rsid w:val="00320527"/>
    <w:rsid w:val="00324D95"/>
    <w:rsid w:val="00326DFA"/>
    <w:rsid w:val="00344B06"/>
    <w:rsid w:val="003459BA"/>
    <w:rsid w:val="003602C3"/>
    <w:rsid w:val="00363C3E"/>
    <w:rsid w:val="00366D5E"/>
    <w:rsid w:val="003732A9"/>
    <w:rsid w:val="00384959"/>
    <w:rsid w:val="00386050"/>
    <w:rsid w:val="00391F8F"/>
    <w:rsid w:val="003A26CC"/>
    <w:rsid w:val="003A3D5C"/>
    <w:rsid w:val="003A6973"/>
    <w:rsid w:val="003D1C5F"/>
    <w:rsid w:val="003F220B"/>
    <w:rsid w:val="00402AED"/>
    <w:rsid w:val="0040384D"/>
    <w:rsid w:val="004145A2"/>
    <w:rsid w:val="004148E3"/>
    <w:rsid w:val="00416311"/>
    <w:rsid w:val="004510C2"/>
    <w:rsid w:val="00464F94"/>
    <w:rsid w:val="00485C32"/>
    <w:rsid w:val="0049718D"/>
    <w:rsid w:val="004B0798"/>
    <w:rsid w:val="004C158F"/>
    <w:rsid w:val="004C6EF0"/>
    <w:rsid w:val="004D23C9"/>
    <w:rsid w:val="005044B3"/>
    <w:rsid w:val="00504AC3"/>
    <w:rsid w:val="0053621D"/>
    <w:rsid w:val="00565899"/>
    <w:rsid w:val="0057248D"/>
    <w:rsid w:val="00576861"/>
    <w:rsid w:val="005B351B"/>
    <w:rsid w:val="005C3BFE"/>
    <w:rsid w:val="00600793"/>
    <w:rsid w:val="006100BA"/>
    <w:rsid w:val="00642AA0"/>
    <w:rsid w:val="006576A2"/>
    <w:rsid w:val="00666B2B"/>
    <w:rsid w:val="00692080"/>
    <w:rsid w:val="006B1013"/>
    <w:rsid w:val="0070619B"/>
    <w:rsid w:val="00712F3B"/>
    <w:rsid w:val="007847DC"/>
    <w:rsid w:val="00787E61"/>
    <w:rsid w:val="008371D3"/>
    <w:rsid w:val="008402E1"/>
    <w:rsid w:val="00883811"/>
    <w:rsid w:val="00891741"/>
    <w:rsid w:val="00891A7F"/>
    <w:rsid w:val="008A09C8"/>
    <w:rsid w:val="008A3DBC"/>
    <w:rsid w:val="008B6185"/>
    <w:rsid w:val="008B61A6"/>
    <w:rsid w:val="008C208B"/>
    <w:rsid w:val="008F221A"/>
    <w:rsid w:val="008F2FD1"/>
    <w:rsid w:val="00921FEA"/>
    <w:rsid w:val="00923EC9"/>
    <w:rsid w:val="00935CEB"/>
    <w:rsid w:val="00972E03"/>
    <w:rsid w:val="00984762"/>
    <w:rsid w:val="00991A33"/>
    <w:rsid w:val="009947BE"/>
    <w:rsid w:val="009A4FDD"/>
    <w:rsid w:val="009A6757"/>
    <w:rsid w:val="009B5533"/>
    <w:rsid w:val="009B6DF0"/>
    <w:rsid w:val="009E1F75"/>
    <w:rsid w:val="009E6D1D"/>
    <w:rsid w:val="009F0D29"/>
    <w:rsid w:val="00A022EE"/>
    <w:rsid w:val="00A064FD"/>
    <w:rsid w:val="00A15027"/>
    <w:rsid w:val="00A174C3"/>
    <w:rsid w:val="00A42629"/>
    <w:rsid w:val="00A7466E"/>
    <w:rsid w:val="00A918D5"/>
    <w:rsid w:val="00A9712A"/>
    <w:rsid w:val="00A97B9D"/>
    <w:rsid w:val="00AB30A5"/>
    <w:rsid w:val="00AB7281"/>
    <w:rsid w:val="00AC08C5"/>
    <w:rsid w:val="00AC4CF7"/>
    <w:rsid w:val="00AE5306"/>
    <w:rsid w:val="00AE5F35"/>
    <w:rsid w:val="00B04459"/>
    <w:rsid w:val="00B04A97"/>
    <w:rsid w:val="00B27C43"/>
    <w:rsid w:val="00B32550"/>
    <w:rsid w:val="00B3413B"/>
    <w:rsid w:val="00B36F81"/>
    <w:rsid w:val="00B47B47"/>
    <w:rsid w:val="00B82E48"/>
    <w:rsid w:val="00B937AE"/>
    <w:rsid w:val="00BB2B0F"/>
    <w:rsid w:val="00BC2088"/>
    <w:rsid w:val="00BD1BD7"/>
    <w:rsid w:val="00BD1E42"/>
    <w:rsid w:val="00BD7856"/>
    <w:rsid w:val="00BE4EE6"/>
    <w:rsid w:val="00BE7C78"/>
    <w:rsid w:val="00C83721"/>
    <w:rsid w:val="00C845B3"/>
    <w:rsid w:val="00C86044"/>
    <w:rsid w:val="00CB390E"/>
    <w:rsid w:val="00D21C95"/>
    <w:rsid w:val="00D25570"/>
    <w:rsid w:val="00D277A2"/>
    <w:rsid w:val="00D31E86"/>
    <w:rsid w:val="00D33A35"/>
    <w:rsid w:val="00D448B4"/>
    <w:rsid w:val="00D51427"/>
    <w:rsid w:val="00D72C1D"/>
    <w:rsid w:val="00D86669"/>
    <w:rsid w:val="00DA1711"/>
    <w:rsid w:val="00DD231E"/>
    <w:rsid w:val="00DD6FA0"/>
    <w:rsid w:val="00DE4251"/>
    <w:rsid w:val="00DF410F"/>
    <w:rsid w:val="00E172FC"/>
    <w:rsid w:val="00E465B2"/>
    <w:rsid w:val="00EC1F46"/>
    <w:rsid w:val="00ED0AC9"/>
    <w:rsid w:val="00EE082B"/>
    <w:rsid w:val="00F15874"/>
    <w:rsid w:val="00F328FA"/>
    <w:rsid w:val="00F757CB"/>
    <w:rsid w:val="00F80D59"/>
    <w:rsid w:val="00FA41E2"/>
    <w:rsid w:val="00FC1406"/>
    <w:rsid w:val="00FD578D"/>
    <w:rsid w:val="00FE0E88"/>
    <w:rsid w:val="00FE6A2D"/>
    <w:rsid w:val="00FF3837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5D9B9"/>
  <w15:chartTrackingRefBased/>
  <w15:docId w15:val="{0F7518E3-900A-4711-8CA4-12C312E5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6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9wP49Z2JB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kH2r-sNjQ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AD1E-C5F1-884C-B7C0-7D33852A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130</TotalTime>
  <Pages>1</Pages>
  <Words>291</Words>
  <Characters>1408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32</cp:revision>
  <cp:lastPrinted>2023-10-20T00:31:00Z</cp:lastPrinted>
  <dcterms:created xsi:type="dcterms:W3CDTF">2023-10-19T22:23:00Z</dcterms:created>
  <dcterms:modified xsi:type="dcterms:W3CDTF">2023-10-20T00:33:00Z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b4225755bdf69b999b380fc616e6e86ecc834d12b93150be98c06b89b93d6743</vt:lpwstr>
  </property>
</Properties>
</file>